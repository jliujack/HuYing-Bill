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533" w:rsidRDefault="000E4533">
      <w:pPr>
        <w:pStyle w:val="af5"/>
        <w:adjustRightInd w:val="0"/>
        <w:snapToGrid w:val="0"/>
        <w:rPr>
          <w:rFonts w:ascii="Times New Roman" w:hAnsi="Times New Roman" w:cs="Times New Roman" w:hint="eastAsia"/>
          <w:caps/>
          <w:smallCaps w:val="0"/>
          <w:sz w:val="23"/>
        </w:rPr>
      </w:pPr>
      <w:r>
        <w:rPr>
          <w:rFonts w:ascii="Times New Roman" w:hAnsi="Times New Roman" w:cs="Times New Roman" w:hint="eastAsia"/>
          <w:caps/>
          <w:smallCaps w:val="0"/>
          <w:sz w:val="23"/>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0;text-align:left;margin-left:38.95pt;margin-top:-40pt;width:333.5pt;height:141.75pt;z-index:251656704;mso-width-relative:margin;mso-height-relative:margin">
            <v:imagedata r:id="rId6" o:title=""/>
          </v:shape>
        </w:pict>
      </w: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hint="eastAsia"/>
          <w:caps/>
          <w:smallCaps w:val="0"/>
          <w:sz w:val="23"/>
        </w:rPr>
      </w:pPr>
    </w:p>
    <w:p w:rsidR="000E4533" w:rsidRDefault="000E4533">
      <w:pPr>
        <w:pStyle w:val="af5"/>
        <w:adjustRightInd w:val="0"/>
        <w:snapToGrid w:val="0"/>
        <w:rPr>
          <w:rFonts w:ascii="Times New Roman" w:hAnsi="Times New Roman" w:cs="Times New Roman"/>
          <w:caps/>
          <w:smallCaps w:val="0"/>
          <w:sz w:val="23"/>
        </w:rPr>
      </w:pPr>
      <w:r>
        <w:rPr>
          <w:rFonts w:ascii="Times New Roman" w:hAnsi="Times New Roman" w:cs="Times New Roman"/>
          <w:caps/>
          <w:smallCaps w:val="0"/>
          <w:sz w:val="23"/>
        </w:rPr>
        <w:t>Invoice</w:t>
      </w:r>
      <w:r>
        <w:rPr>
          <w:rFonts w:ascii="Times New Roman" w:hAnsi="Times New Roman" w:cs="Times New Roman" w:hint="eastAsia"/>
          <w:caps/>
          <w:smallCaps w:val="0"/>
          <w:sz w:val="23"/>
        </w:rPr>
        <w:t xml:space="preserve"> </w:t>
      </w:r>
      <w:r>
        <w:rPr>
          <w:rFonts w:ascii="Times New Roman" w:hAnsi="Times New Roman" w:cs="Times New Roman"/>
          <w:b w:val="0"/>
          <w:bCs w:val="0"/>
          <w:caps/>
          <w:smallCaps w:val="0"/>
        </w:rPr>
        <w:t>/</w:t>
      </w:r>
      <w:r>
        <w:rPr>
          <w:rFonts w:ascii="Times New Roman" w:hAnsi="Times New Roman" w:cs="Times New Roman" w:hint="eastAsia"/>
          <w:b w:val="0"/>
          <w:bCs w:val="0"/>
          <w:caps/>
          <w:smallCaps w:val="0"/>
        </w:rPr>
        <w:t xml:space="preserve"> </w:t>
      </w:r>
      <w:r>
        <w:rPr>
          <w:rFonts w:ascii="Times New Roman" w:hAnsi="Times New Roman" w:cs="Times New Roman"/>
          <w:caps/>
          <w:smallCaps w:val="0"/>
          <w:sz w:val="23"/>
        </w:rPr>
        <w:t>收款通知书</w:t>
      </w:r>
    </w:p>
    <w:p w:rsidR="000E4533" w:rsidRDefault="000E4533">
      <w:pPr>
        <w:adjustRightInd w:val="0"/>
        <w:snapToGrid w:val="0"/>
        <w:rPr>
          <w:sz w:val="23"/>
        </w:rPr>
      </w:pPr>
    </w:p>
    <w:tbl>
      <w:tblPr>
        <w:tblW w:w="0" w:type="auto"/>
        <w:tblInd w:w="0" w:type="dxa"/>
        <w:tblLayout w:type="fixed"/>
        <w:tblLook w:val="0000" w:firstRow="0" w:lastRow="0" w:firstColumn="0" w:lastColumn="0" w:noHBand="0" w:noVBand="0"/>
      </w:tblPr>
      <w:tblGrid>
        <w:gridCol w:w="1728"/>
        <w:gridCol w:w="2208"/>
        <w:gridCol w:w="2676"/>
        <w:gridCol w:w="1980"/>
      </w:tblGrid>
      <w:tr w:rsidR="000E4533">
        <w:trPr>
          <w:trHeight w:val="90"/>
        </w:trPr>
        <w:tc>
          <w:tcPr>
            <w:tcW w:w="1728" w:type="dxa"/>
            <w:vAlign w:val="center"/>
          </w:tcPr>
          <w:p w:rsidR="000E4533" w:rsidRDefault="000E4533">
            <w:pPr>
              <w:adjustRightInd w:val="0"/>
              <w:snapToGrid w:val="0"/>
              <w:rPr>
                <w:b/>
                <w:bCs/>
                <w:sz w:val="23"/>
              </w:rPr>
            </w:pPr>
            <w:r>
              <w:rPr>
                <w:b/>
                <w:bCs/>
                <w:sz w:val="23"/>
              </w:rPr>
              <w:t>Date</w:t>
            </w:r>
          </w:p>
          <w:p w:rsidR="000E4533" w:rsidRDefault="000E4533">
            <w:pPr>
              <w:adjustRightInd w:val="0"/>
              <w:snapToGrid w:val="0"/>
              <w:rPr>
                <w:b/>
                <w:bCs/>
                <w:sz w:val="23"/>
              </w:rPr>
            </w:pPr>
            <w:r>
              <w:rPr>
                <w:b/>
                <w:bCs/>
                <w:sz w:val="23"/>
              </w:rPr>
              <w:t>日期</w:t>
            </w:r>
          </w:p>
        </w:tc>
        <w:tc>
          <w:tcPr>
            <w:tcW w:w="2208" w:type="dxa"/>
            <w:vAlign w:val="top"/>
          </w:tcPr>
          <w:p w:rsidR="000E4533" w:rsidRDefault="002123A5">
            <w:pPr>
              <w:adjustRightInd w:val="0"/>
              <w:snapToGrid w:val="0"/>
              <w:rPr>
                <w:sz w:val="23"/>
              </w:rPr>
            </w:pPr>
            <w:r>
              <w:rPr>
                <w:sz w:val="21"/>
              </w:rPr>
              <w:t>28/09/2019</w:t>
            </w:r>
            <w:r w:rsidR="000E2572">
              <w:rPr>
                <w:sz w:val="23"/>
              </w:rPr>
            </w:r>
            <w:r w:rsidR="000E4533">
              <w:rPr>
                <w:rFonts w:hint="eastAsia"/>
                <w:sz w:val="23"/>
              </w:rPr>
            </w:r>
            <w:r w:rsidR="000E4533">
              <w:rPr>
                <w:sz w:val="23"/>
              </w:rPr>
            </w:r>
            <w:r w:rsidR="000E4533">
              <w:rPr>
                <w:rFonts w:hint="eastAsia"/>
                <w:sz w:val="23"/>
              </w:rPr>
            </w:r>
            <w:r w:rsidR="000E4533">
              <w:rPr>
                <w:sz w:val="23"/>
              </w:rPr>
            </w:r>
          </w:p>
        </w:tc>
        <w:tc>
          <w:tcPr>
            <w:tcW w:w="2676" w:type="dxa"/>
            <w:vAlign w:val="center"/>
          </w:tcPr>
          <w:p w:rsidR="000E4533" w:rsidRDefault="000E4533">
            <w:pPr>
              <w:adjustRightInd w:val="0"/>
              <w:snapToGrid w:val="0"/>
              <w:rPr>
                <w:b/>
                <w:bCs/>
                <w:sz w:val="23"/>
              </w:rPr>
            </w:pPr>
            <w:r>
              <w:rPr>
                <w:b/>
                <w:bCs/>
                <w:sz w:val="23"/>
              </w:rPr>
              <w:t>ZL Invoice Reference</w:t>
            </w:r>
            <w:r>
              <w:rPr>
                <w:rStyle w:val="a4"/>
                <w:b/>
                <w:bCs/>
                <w:sz w:val="23"/>
              </w:rPr>
              <w:footnoteReference w:id="1"/>
            </w:r>
          </w:p>
          <w:p w:rsidR="000E4533" w:rsidRDefault="000E4533">
            <w:pPr>
              <w:adjustRightInd w:val="0"/>
              <w:snapToGrid w:val="0"/>
              <w:rPr>
                <w:sz w:val="23"/>
              </w:rPr>
            </w:pPr>
            <w:r>
              <w:rPr>
                <w:rFonts w:hint="eastAsia"/>
                <w:b/>
                <w:bCs/>
                <w:sz w:val="23"/>
              </w:rPr>
              <w:t>中伦</w:t>
            </w:r>
            <w:r>
              <w:rPr>
                <w:b/>
                <w:bCs/>
                <w:sz w:val="23"/>
              </w:rPr>
              <w:t>收款通知编号</w:t>
            </w:r>
          </w:p>
        </w:tc>
        <w:tc>
          <w:tcPr>
            <w:tcW w:w="1980" w:type="dxa"/>
            <w:vAlign w:val="top"/>
          </w:tcPr>
          <w:p w:rsidR="000E4533" w:rsidRDefault="000E4533">
            <w:pPr>
              <w:adjustRightInd w:val="0"/>
              <w:snapToGrid w:val="0"/>
              <w:rPr>
                <w:rFonts w:hint="eastAsia"/>
                <w:sz w:val="23"/>
              </w:rPr>
            </w:pPr>
            <w:bookmarkStart w:id="0" w:name="OLE_LINK3"/>
            <w:r>
              <w:rPr>
                <w:rFonts w:hint="eastAsia"/>
                <w:sz w:val="21"/>
              </w:rPr>
              <w:t>76861-0001/001</w:t>
            </w:r>
            <w:bookmarkEnd w:id="0"/>
            <w:r>
              <w:rPr>
                <w:rFonts w:hint="eastAsia"/>
                <w:sz w:val="23"/>
              </w:rPr>
            </w:r>
          </w:p>
        </w:tc>
      </w:tr>
      <w:tr w:rsidR="000E4533">
        <w:tc>
          <w:tcPr>
            <w:tcW w:w="3936" w:type="dxa"/>
            <w:gridSpan w:val="2"/>
            <w:vAlign w:val="center"/>
          </w:tcPr>
          <w:p w:rsidR="000E4533" w:rsidRDefault="000E4533">
            <w:pPr>
              <w:adjustRightInd w:val="0"/>
              <w:snapToGrid w:val="0"/>
              <w:rPr>
                <w:b/>
                <w:bCs/>
                <w:sz w:val="23"/>
              </w:rPr>
            </w:pPr>
            <w:r>
              <w:rPr>
                <w:b/>
                <w:bCs/>
                <w:sz w:val="23"/>
              </w:rPr>
              <w:t>Client</w:t>
            </w:r>
          </w:p>
          <w:p w:rsidR="000E4533" w:rsidRDefault="000E4533">
            <w:pPr>
              <w:adjustRightInd w:val="0"/>
              <w:snapToGrid w:val="0"/>
              <w:rPr>
                <w:rFonts w:hint="eastAsia"/>
                <w:b/>
                <w:bCs/>
                <w:sz w:val="23"/>
              </w:rPr>
            </w:pPr>
            <w:r>
              <w:rPr>
                <w:b/>
                <w:bCs/>
                <w:sz w:val="23"/>
              </w:rPr>
              <w:t>客户</w:t>
            </w:r>
            <w:r>
              <w:rPr>
                <w:rFonts w:hint="eastAsia"/>
                <w:b/>
                <w:bCs/>
                <w:sz w:val="23"/>
              </w:rPr>
              <w:t xml:space="preserve"> </w:t>
            </w:r>
          </w:p>
        </w:tc>
        <w:tc>
          <w:tcPr>
            <w:tcW w:w="4656" w:type="dxa"/>
            <w:gridSpan w:val="2"/>
            <w:vAlign w:val="center"/>
          </w:tcPr>
          <w:p w:rsidR="000E4533" w:rsidRDefault="000E4533">
            <w:pPr>
              <w:adjustRightInd w:val="0"/>
              <w:snapToGrid w:val="0"/>
              <w:rPr>
                <w:b/>
                <w:kern w:val="0"/>
                <w:sz w:val="20"/>
                <w:szCs w:val="20"/>
              </w:rPr>
            </w:pPr>
            <w:bookmarkStart w:id="1" w:name="OLE_LINK5"/>
            <w:r>
              <w:rPr>
                <w:b/>
                <w:kern w:val="0"/>
                <w:sz w:val="20"/>
                <w:szCs w:val="20"/>
                <w:lang w:val="nl-NL"/>
              </w:rPr>
              <w:t>JDA Software</w:t>
            </w:r>
            <w:r>
              <w:rPr>
                <w:rFonts w:hint="eastAsia"/>
                <w:b/>
                <w:kern w:val="0"/>
                <w:sz w:val="20"/>
                <w:szCs w:val="20"/>
              </w:rPr>
              <w:t xml:space="preserve"> (Shanghai)</w:t>
            </w:r>
            <w:r>
              <w:rPr>
                <w:b/>
                <w:kern w:val="0"/>
                <w:sz w:val="20"/>
                <w:szCs w:val="20"/>
                <w:lang w:val="nl-NL"/>
              </w:rPr>
              <w:t xml:space="preserve"> </w:t>
            </w:r>
            <w:r>
              <w:rPr>
                <w:rFonts w:hint="eastAsia"/>
                <w:b/>
                <w:kern w:val="0"/>
                <w:sz w:val="20"/>
                <w:szCs w:val="20"/>
              </w:rPr>
              <w:t>Co., Ltd.</w:t>
            </w:r>
          </w:p>
          <w:bookmarkEnd w:id="1"/>
          <w:p w:rsidR="000E4533" w:rsidRDefault="000E4533">
            <w:pPr>
              <w:adjustRightInd w:val="0"/>
              <w:snapToGrid w:val="0"/>
              <w:rPr>
                <w:sz w:val="20"/>
                <w:szCs w:val="20"/>
                <w:shd w:val="clear" w:color="auto" w:fill="FFFFFF"/>
              </w:rPr>
            </w:pPr>
            <w:r>
              <w:rPr>
                <w:sz w:val="20"/>
                <w:szCs w:val="20"/>
                <w:shd w:val="clear" w:color="auto" w:fill="FFFFFF"/>
              </w:rPr>
              <w:t xml:space="preserve">Room 3001 &amp; 3006, </w:t>
            </w:r>
          </w:p>
          <w:p w:rsidR="000E4533" w:rsidRDefault="000E4533">
            <w:pPr>
              <w:adjustRightInd w:val="0"/>
              <w:snapToGrid w:val="0"/>
              <w:rPr>
                <w:rFonts w:hint="eastAsia"/>
                <w:bCs/>
                <w:color w:val="000000"/>
                <w:sz w:val="20"/>
                <w:szCs w:val="20"/>
              </w:rPr>
            </w:pPr>
            <w:r>
              <w:rPr>
                <w:sz w:val="20"/>
                <w:szCs w:val="20"/>
                <w:shd w:val="clear" w:color="auto" w:fill="FFFFFF"/>
              </w:rPr>
              <w:t>Wheelock Square, #1717</w:t>
            </w:r>
            <w:r>
              <w:rPr>
                <w:sz w:val="20"/>
                <w:szCs w:val="20"/>
                <w:shd w:val="clear" w:color="auto" w:fill="FFFFFF"/>
              </w:rPr>
              <w:br/>
              <w:t>West Nanjing Road, Shanghai, 200040</w:t>
            </w:r>
          </w:p>
        </w:tc>
      </w:tr>
      <w:tr w:rsidR="000E4533">
        <w:tc>
          <w:tcPr>
            <w:tcW w:w="1728" w:type="dxa"/>
          </w:tcPr>
          <w:p w:rsidR="000E4533" w:rsidRDefault="000E4533">
            <w:pPr>
              <w:adjustRightInd w:val="0"/>
              <w:snapToGrid w:val="0"/>
              <w:rPr>
                <w:b/>
                <w:bCs/>
                <w:sz w:val="23"/>
              </w:rPr>
            </w:pPr>
            <w:r>
              <w:rPr>
                <w:b/>
                <w:bCs/>
                <w:sz w:val="23"/>
              </w:rPr>
              <w:t>Subject Matter</w:t>
            </w:r>
          </w:p>
          <w:p w:rsidR="000E4533" w:rsidRDefault="000E4533">
            <w:pPr>
              <w:adjustRightInd w:val="0"/>
              <w:snapToGrid w:val="0"/>
              <w:rPr>
                <w:b/>
                <w:bCs/>
                <w:sz w:val="23"/>
              </w:rPr>
            </w:pPr>
            <w:r>
              <w:rPr>
                <w:b/>
                <w:bCs/>
                <w:sz w:val="23"/>
              </w:rPr>
              <w:t>事项</w:t>
            </w:r>
            <w:r>
              <w:rPr>
                <w:b/>
                <w:bCs/>
                <w:sz w:val="23"/>
              </w:rPr>
              <w:t xml:space="preserve"> </w:t>
            </w:r>
          </w:p>
        </w:tc>
        <w:tc>
          <w:tcPr>
            <w:tcW w:w="2208" w:type="dxa"/>
            <w:vAlign w:val="center"/>
          </w:tcPr>
          <w:p w:rsidR="000E4533" w:rsidRDefault="000E4533">
            <w:pPr>
              <w:adjustRightInd w:val="0"/>
              <w:snapToGrid w:val="0"/>
              <w:rPr>
                <w:rFonts w:hint="eastAsia"/>
                <w:spacing w:val="-8"/>
                <w:sz w:val="23"/>
              </w:rPr>
            </w:pPr>
            <w:r>
              <w:rPr>
                <w:rFonts w:hint="eastAsia"/>
                <w:spacing w:val="-8"/>
                <w:sz w:val="23"/>
              </w:rPr>
              <w:t>General</w:t>
            </w:r>
          </w:p>
        </w:tc>
        <w:tc>
          <w:tcPr>
            <w:tcW w:w="2676" w:type="dxa"/>
            <w:vAlign w:val="center"/>
          </w:tcPr>
          <w:p w:rsidR="000E4533" w:rsidRDefault="000E4533">
            <w:pPr>
              <w:adjustRightInd w:val="0"/>
              <w:snapToGrid w:val="0"/>
              <w:rPr>
                <w:b/>
                <w:bCs/>
                <w:sz w:val="23"/>
              </w:rPr>
            </w:pPr>
            <w:r>
              <w:rPr>
                <w:b/>
                <w:bCs/>
                <w:sz w:val="23"/>
              </w:rPr>
              <w:t>Service Period</w:t>
            </w:r>
          </w:p>
          <w:p w:rsidR="000E4533" w:rsidRDefault="000E4533">
            <w:pPr>
              <w:adjustRightInd w:val="0"/>
              <w:snapToGrid w:val="0"/>
              <w:rPr>
                <w:sz w:val="23"/>
              </w:rPr>
            </w:pPr>
            <w:r>
              <w:rPr>
                <w:b/>
                <w:bCs/>
                <w:sz w:val="23"/>
              </w:rPr>
              <w:t>服务期限</w:t>
            </w:r>
          </w:p>
        </w:tc>
        <w:tc>
          <w:tcPr>
            <w:tcW w:w="1980" w:type="dxa"/>
            <w:vAlign w:val="top"/>
          </w:tcPr>
          <w:p w:rsidR="000E4533" w:rsidRDefault="000E4533">
            <w:pPr>
              <w:adjustRightInd w:val="0"/>
              <w:snapToGrid w:val="0"/>
              <w:jc w:val="left"/>
              <w:rPr>
                <w:rFonts w:hint="eastAsia"/>
                <w:sz w:val="23"/>
              </w:rPr>
            </w:pPr>
            <w:r>
              <w:rPr>
                <w:rFonts w:hint="eastAsia"/>
                <w:sz w:val="21"/>
              </w:rPr>
              <w:t>September 2019</w:t>
            </w:r>
            <w:r>
              <w:rPr>
                <w:sz w:val="23"/>
              </w:rPr>
            </w:r>
          </w:p>
        </w:tc>
      </w:tr>
      <w:tr w:rsidR="000E4533">
        <w:tc>
          <w:tcPr>
            <w:tcW w:w="1728" w:type="dxa"/>
          </w:tcPr>
          <w:p w:rsidR="000E4533" w:rsidRDefault="000E4533">
            <w:pPr>
              <w:adjustRightInd w:val="0"/>
              <w:snapToGrid w:val="0"/>
              <w:rPr>
                <w:b/>
                <w:bCs/>
                <w:sz w:val="23"/>
                <w:szCs w:val="23"/>
              </w:rPr>
            </w:pPr>
            <w:r>
              <w:rPr>
                <w:b/>
                <w:bCs/>
                <w:sz w:val="23"/>
                <w:szCs w:val="23"/>
              </w:rPr>
              <w:t>Legal Fee</w:t>
            </w:r>
          </w:p>
          <w:p w:rsidR="000E4533" w:rsidRDefault="000E4533">
            <w:pPr>
              <w:adjustRightInd w:val="0"/>
              <w:snapToGrid w:val="0"/>
              <w:rPr>
                <w:b/>
                <w:bCs/>
                <w:sz w:val="23"/>
                <w:szCs w:val="23"/>
              </w:rPr>
            </w:pPr>
            <w:r>
              <w:rPr>
                <w:b/>
                <w:bCs/>
                <w:sz w:val="23"/>
                <w:szCs w:val="23"/>
              </w:rPr>
              <w:t>律师费</w:t>
            </w:r>
          </w:p>
        </w:tc>
        <w:tc>
          <w:tcPr>
            <w:tcW w:w="2208" w:type="dxa"/>
            <w:vAlign w:val="top"/>
          </w:tcPr>
          <w:p w:rsidR="000E4533" w:rsidRDefault="006A4B95">
            <w:pPr>
              <w:adjustRightInd w:val="0"/>
              <w:snapToGrid w:val="0"/>
              <w:rPr>
                <w:sz w:val="23"/>
                <w:szCs w:val="23"/>
              </w:rPr>
            </w:pPr>
            <w:r>
              <w:rPr>
                <w:bCs/>
                <w:sz w:val="21"/>
                <w:szCs w:val="23"/>
              </w:rPr>
              <w:t>USD 252.0</w:t>
            </w:r>
            <w:r w:rsidR="000E4533">
              <w:rPr>
                <w:bCs/>
                <w:sz w:val="23"/>
                <w:szCs w:val="23"/>
              </w:rPr>
            </w:r>
            <w:r w:rsidR="001035A7">
              <w:rPr>
                <w:bCs/>
                <w:sz w:val="23"/>
                <w:szCs w:val="23"/>
              </w:rPr>
            </w:r>
          </w:p>
        </w:tc>
        <w:tc>
          <w:tcPr>
            <w:tcW w:w="2676" w:type="dxa"/>
            <w:vAlign w:val="center"/>
          </w:tcPr>
          <w:p w:rsidR="000E4533" w:rsidRDefault="000E4533">
            <w:pPr>
              <w:adjustRightInd w:val="0"/>
              <w:snapToGrid w:val="0"/>
              <w:rPr>
                <w:b/>
                <w:bCs/>
                <w:sz w:val="23"/>
                <w:szCs w:val="23"/>
              </w:rPr>
            </w:pPr>
            <w:r>
              <w:rPr>
                <w:b/>
                <w:bCs/>
                <w:sz w:val="23"/>
                <w:szCs w:val="23"/>
              </w:rPr>
              <w:t>Reimbursement</w:t>
            </w:r>
          </w:p>
          <w:p w:rsidR="000E4533" w:rsidRDefault="000E4533">
            <w:pPr>
              <w:adjustRightInd w:val="0"/>
              <w:snapToGrid w:val="0"/>
              <w:rPr>
                <w:sz w:val="23"/>
                <w:szCs w:val="23"/>
              </w:rPr>
            </w:pPr>
            <w:r>
              <w:rPr>
                <w:b/>
                <w:bCs/>
                <w:sz w:val="23"/>
                <w:szCs w:val="23"/>
              </w:rPr>
              <w:t>报销费用</w:t>
            </w:r>
          </w:p>
        </w:tc>
        <w:tc>
          <w:tcPr>
            <w:tcW w:w="1980" w:type="dxa"/>
            <w:vAlign w:val="center"/>
          </w:tcPr>
          <w:p w:rsidR="000E4533" w:rsidRDefault="000E4533">
            <w:pPr>
              <w:adjustRightInd w:val="0"/>
              <w:snapToGrid w:val="0"/>
              <w:rPr>
                <w:sz w:val="23"/>
                <w:szCs w:val="23"/>
              </w:rPr>
            </w:pPr>
          </w:p>
        </w:tc>
      </w:tr>
      <w:tr w:rsidR="000E4533">
        <w:tc>
          <w:tcPr>
            <w:tcW w:w="1728" w:type="dxa"/>
          </w:tcPr>
          <w:p w:rsidR="000E4533" w:rsidRDefault="000E4533">
            <w:pPr>
              <w:adjustRightInd w:val="0"/>
              <w:snapToGrid w:val="0"/>
              <w:rPr>
                <w:b/>
                <w:bCs/>
                <w:sz w:val="23"/>
              </w:rPr>
            </w:pPr>
            <w:r>
              <w:rPr>
                <w:b/>
                <w:bCs/>
                <w:sz w:val="23"/>
              </w:rPr>
              <w:t>Sum Now Due</w:t>
            </w:r>
            <w:r>
              <w:rPr>
                <w:rStyle w:val="a4"/>
                <w:b/>
                <w:bCs/>
                <w:sz w:val="23"/>
              </w:rPr>
              <w:footnoteReference w:id="2"/>
            </w:r>
          </w:p>
          <w:p w:rsidR="000E4533" w:rsidRDefault="000E4533">
            <w:pPr>
              <w:adjustRightInd w:val="0"/>
              <w:snapToGrid w:val="0"/>
              <w:rPr>
                <w:b/>
                <w:bCs/>
                <w:sz w:val="23"/>
                <w:szCs w:val="23"/>
              </w:rPr>
            </w:pPr>
            <w:r>
              <w:rPr>
                <w:b/>
                <w:bCs/>
                <w:sz w:val="23"/>
              </w:rPr>
              <w:t>总应付款</w:t>
            </w:r>
          </w:p>
        </w:tc>
        <w:tc>
          <w:tcPr>
            <w:tcW w:w="6864" w:type="dxa"/>
            <w:gridSpan w:val="3"/>
            <w:vAlign w:val="top"/>
          </w:tcPr>
          <w:p w:rsidR="000E4533" w:rsidRDefault="006A4B95">
            <w:pPr>
              <w:pStyle w:val="3"/>
              <w:rPr>
                <w:szCs w:val="23"/>
              </w:rPr>
            </w:pPr>
            <w:r>
              <w:rPr>
                <w:bCs w:val="0"/>
                <w:sz w:val="21"/>
                <w:szCs w:val="23"/>
              </w:rPr>
              <w:t>USD 252.0</w:t>
            </w:r>
            <w:r w:rsidR="000E4533">
              <w:rPr>
                <w:bCs w:val="0"/>
                <w:szCs w:val="23"/>
              </w:rPr>
            </w:r>
            <w:r w:rsidR="001035A7">
              <w:rPr>
                <w:bCs w:val="0"/>
                <w:szCs w:val="23"/>
              </w:rPr>
            </w:r>
          </w:p>
        </w:tc>
      </w:tr>
    </w:tbl>
    <w:p w:rsidR="000E4533" w:rsidRDefault="000E4533">
      <w:pPr>
        <w:adjustRightInd w:val="0"/>
        <w:snapToGrid w:val="0"/>
        <w:rPr>
          <w:sz w:val="23"/>
        </w:rPr>
      </w:pPr>
    </w:p>
    <w:p w:rsidR="000E4533" w:rsidRDefault="000E4533">
      <w:pPr>
        <w:pStyle w:val="af3"/>
        <w:adjustRightInd w:val="0"/>
        <w:snapToGrid w:val="0"/>
        <w:rPr>
          <w:sz w:val="23"/>
        </w:rPr>
      </w:pPr>
      <w:bookmarkStart w:id="2" w:name="OLE_LINK39"/>
      <w:bookmarkStart w:id="3" w:name="OLE_LINK40"/>
      <w:r>
        <w:rPr>
          <w:sz w:val="23"/>
        </w:rPr>
        <w:t>Please make the payment to the banks account as follows:</w:t>
      </w:r>
    </w:p>
    <w:bookmarkEnd w:id="2"/>
    <w:bookmarkEnd w:id="3"/>
    <w:p w:rsidR="000E4533" w:rsidRDefault="000E4533">
      <w:pPr>
        <w:pStyle w:val="af3"/>
        <w:adjustRightInd w:val="0"/>
        <w:snapToGrid w:val="0"/>
        <w:rPr>
          <w:sz w:val="23"/>
        </w:rPr>
      </w:pPr>
      <w:r>
        <w:rPr>
          <w:sz w:val="23"/>
        </w:rPr>
        <w:t>请将上述款项付至下列账户：</w:t>
      </w:r>
    </w:p>
    <w:p w:rsidR="000E4533" w:rsidRDefault="000E4533">
      <w:pPr>
        <w:tabs>
          <w:tab w:val="left" w:pos="1155"/>
        </w:tabs>
        <w:adjustRightInd w:val="0"/>
        <w:snapToGrid w:val="0"/>
        <w:rPr>
          <w:caps/>
          <w:sz w:val="23"/>
        </w:rPr>
      </w:pPr>
      <w:r>
        <w:rPr>
          <w:caps/>
          <w:sz w:val="23"/>
        </w:rPr>
        <w:tab/>
      </w:r>
    </w:p>
    <w:tbl>
      <w:tblPr>
        <w:tblW w:w="0" w:type="auto"/>
        <w:tblInd w:w="0" w:type="dxa"/>
        <w:tblLayout w:type="fixed"/>
        <w:tblLook w:val="0000" w:firstRow="0" w:lastRow="0" w:firstColumn="0" w:lastColumn="0" w:noHBand="0" w:noVBand="0"/>
      </w:tblPr>
      <w:tblGrid>
        <w:gridCol w:w="2093"/>
        <w:gridCol w:w="3055"/>
        <w:gridCol w:w="1620"/>
        <w:gridCol w:w="2129"/>
      </w:tblGrid>
      <w:tr w:rsidR="000E4533">
        <w:tc>
          <w:tcPr>
            <w:tcW w:w="2093" w:type="dxa"/>
            <w:vAlign w:val="center"/>
          </w:tcPr>
          <w:p w:rsidR="000E4533" w:rsidRDefault="000E4533">
            <w:pPr>
              <w:adjustRightInd w:val="0"/>
              <w:snapToGrid w:val="0"/>
              <w:rPr>
                <w:b/>
                <w:bCs/>
                <w:sz w:val="23"/>
                <w:szCs w:val="23"/>
              </w:rPr>
            </w:pPr>
            <w:bookmarkStart w:id="4" w:name="OLE_LINK47"/>
            <w:bookmarkStart w:id="5" w:name="OLE_LINK48"/>
            <w:r>
              <w:rPr>
                <w:b/>
                <w:bCs/>
                <w:sz w:val="23"/>
                <w:szCs w:val="23"/>
              </w:rPr>
              <w:t>Account Number</w:t>
            </w:r>
          </w:p>
          <w:p w:rsidR="000E4533" w:rsidRDefault="000E4533">
            <w:pPr>
              <w:adjustRightInd w:val="0"/>
              <w:snapToGrid w:val="0"/>
              <w:rPr>
                <w:b/>
                <w:bCs/>
                <w:sz w:val="23"/>
                <w:szCs w:val="23"/>
              </w:rPr>
            </w:pPr>
            <w:r>
              <w:rPr>
                <w:b/>
                <w:bCs/>
                <w:sz w:val="23"/>
                <w:szCs w:val="23"/>
              </w:rPr>
              <w:t>账号</w:t>
            </w:r>
          </w:p>
        </w:tc>
        <w:tc>
          <w:tcPr>
            <w:tcW w:w="3055" w:type="dxa"/>
            <w:vAlign w:val="center"/>
          </w:tcPr>
          <w:p w:rsidR="000E4533" w:rsidRDefault="000E4533">
            <w:pPr>
              <w:adjustRightInd w:val="0"/>
              <w:snapToGrid w:val="0"/>
              <w:rPr>
                <w:sz w:val="23"/>
                <w:szCs w:val="23"/>
              </w:rPr>
            </w:pPr>
            <w:r>
              <w:rPr>
                <w:sz w:val="23"/>
                <w:szCs w:val="23"/>
              </w:rPr>
              <w:t>1209 0403 9310 502</w:t>
            </w:r>
          </w:p>
        </w:tc>
        <w:tc>
          <w:tcPr>
            <w:tcW w:w="1620" w:type="dxa"/>
          </w:tcPr>
          <w:p w:rsidR="000E4533" w:rsidRDefault="000E4533">
            <w:pPr>
              <w:pStyle w:val="3"/>
              <w:rPr>
                <w:szCs w:val="23"/>
              </w:rPr>
            </w:pPr>
            <w:r>
              <w:rPr>
                <w:szCs w:val="23"/>
              </w:rPr>
              <w:t>Swift Code</w:t>
            </w:r>
          </w:p>
          <w:p w:rsidR="000E4533" w:rsidRDefault="000E4533">
            <w:pPr>
              <w:tabs>
                <w:tab w:val="left" w:pos="960"/>
              </w:tabs>
              <w:adjustRightInd w:val="0"/>
              <w:snapToGrid w:val="0"/>
              <w:rPr>
                <w:b/>
                <w:bCs/>
                <w:sz w:val="23"/>
                <w:szCs w:val="23"/>
              </w:rPr>
            </w:pPr>
            <w:r>
              <w:rPr>
                <w:b/>
                <w:bCs/>
                <w:sz w:val="23"/>
                <w:szCs w:val="23"/>
              </w:rPr>
              <w:t>银行代码</w:t>
            </w:r>
          </w:p>
        </w:tc>
        <w:tc>
          <w:tcPr>
            <w:tcW w:w="2129" w:type="dxa"/>
            <w:vAlign w:val="center"/>
          </w:tcPr>
          <w:p w:rsidR="000E4533" w:rsidRDefault="000E4533">
            <w:pPr>
              <w:adjustRightInd w:val="0"/>
              <w:snapToGrid w:val="0"/>
              <w:rPr>
                <w:sz w:val="23"/>
                <w:szCs w:val="23"/>
              </w:rPr>
            </w:pPr>
            <w:r>
              <w:rPr>
                <w:rStyle w:val="a8"/>
                <w:color w:val="auto"/>
                <w:sz w:val="23"/>
                <w:szCs w:val="23"/>
              </w:rPr>
              <w:t>CMBCCNBS131</w:t>
            </w:r>
          </w:p>
        </w:tc>
      </w:tr>
      <w:tr w:rsidR="000E4533">
        <w:tc>
          <w:tcPr>
            <w:tcW w:w="2093" w:type="dxa"/>
          </w:tcPr>
          <w:p w:rsidR="000E4533" w:rsidRDefault="000E4533">
            <w:pPr>
              <w:adjustRightInd w:val="0"/>
              <w:snapToGrid w:val="0"/>
              <w:rPr>
                <w:b/>
                <w:bCs/>
                <w:sz w:val="23"/>
                <w:szCs w:val="23"/>
              </w:rPr>
            </w:pPr>
            <w:r>
              <w:rPr>
                <w:b/>
                <w:bCs/>
                <w:sz w:val="23"/>
                <w:szCs w:val="23"/>
              </w:rPr>
              <w:t>Account Name</w:t>
            </w:r>
            <w:r>
              <w:rPr>
                <w:rStyle w:val="a4"/>
                <w:b/>
                <w:bCs/>
                <w:sz w:val="23"/>
                <w:szCs w:val="23"/>
              </w:rPr>
              <w:footnoteReference w:id="3"/>
            </w:r>
          </w:p>
          <w:p w:rsidR="000E4533" w:rsidRDefault="000E4533">
            <w:pPr>
              <w:adjustRightInd w:val="0"/>
              <w:snapToGrid w:val="0"/>
              <w:rPr>
                <w:b/>
                <w:bCs/>
                <w:sz w:val="23"/>
                <w:szCs w:val="23"/>
              </w:rPr>
            </w:pPr>
            <w:r>
              <w:rPr>
                <w:b/>
                <w:bCs/>
                <w:sz w:val="23"/>
                <w:szCs w:val="23"/>
              </w:rPr>
              <w:t>账户名称</w:t>
            </w:r>
          </w:p>
        </w:tc>
        <w:tc>
          <w:tcPr>
            <w:tcW w:w="6804" w:type="dxa"/>
            <w:gridSpan w:val="3"/>
            <w:vAlign w:val="center"/>
          </w:tcPr>
          <w:p w:rsidR="000E4533" w:rsidRDefault="000E4533">
            <w:pPr>
              <w:adjustRightInd w:val="0"/>
              <w:snapToGrid w:val="0"/>
              <w:rPr>
                <w:bCs/>
                <w:kern w:val="0"/>
                <w:sz w:val="23"/>
                <w:szCs w:val="23"/>
              </w:rPr>
            </w:pPr>
            <w:r>
              <w:rPr>
                <w:bCs/>
                <w:kern w:val="0"/>
                <w:sz w:val="23"/>
                <w:szCs w:val="23"/>
              </w:rPr>
              <w:t>Beijing Zhong Lun Law Firm Guangzhou Office</w:t>
            </w:r>
          </w:p>
          <w:p w:rsidR="000E4533" w:rsidRDefault="000E4533">
            <w:pPr>
              <w:adjustRightInd w:val="0"/>
              <w:snapToGrid w:val="0"/>
              <w:rPr>
                <w:sz w:val="23"/>
                <w:szCs w:val="23"/>
              </w:rPr>
            </w:pPr>
            <w:r>
              <w:rPr>
                <w:sz w:val="23"/>
                <w:szCs w:val="23"/>
              </w:rPr>
              <w:t>北京市中伦（广州）律师事务所</w:t>
            </w:r>
          </w:p>
        </w:tc>
      </w:tr>
      <w:tr w:rsidR="000E4533">
        <w:tc>
          <w:tcPr>
            <w:tcW w:w="2093" w:type="dxa"/>
          </w:tcPr>
          <w:p w:rsidR="000E4533" w:rsidRDefault="000E4533">
            <w:pPr>
              <w:adjustRightInd w:val="0"/>
              <w:snapToGrid w:val="0"/>
              <w:rPr>
                <w:b/>
                <w:bCs/>
                <w:sz w:val="23"/>
                <w:szCs w:val="23"/>
              </w:rPr>
            </w:pPr>
            <w:r>
              <w:rPr>
                <w:b/>
                <w:bCs/>
                <w:sz w:val="23"/>
                <w:szCs w:val="23"/>
              </w:rPr>
              <w:t>Bank Name</w:t>
            </w:r>
          </w:p>
          <w:p w:rsidR="000E4533" w:rsidRDefault="000E4533">
            <w:pPr>
              <w:adjustRightInd w:val="0"/>
              <w:snapToGrid w:val="0"/>
              <w:rPr>
                <w:b/>
                <w:bCs/>
                <w:sz w:val="23"/>
                <w:szCs w:val="23"/>
              </w:rPr>
            </w:pPr>
            <w:r>
              <w:rPr>
                <w:b/>
                <w:bCs/>
                <w:sz w:val="23"/>
                <w:szCs w:val="23"/>
              </w:rPr>
              <w:t>开户行</w:t>
            </w:r>
          </w:p>
        </w:tc>
        <w:tc>
          <w:tcPr>
            <w:tcW w:w="6804" w:type="dxa"/>
            <w:gridSpan w:val="3"/>
            <w:vAlign w:val="center"/>
          </w:tcPr>
          <w:p w:rsidR="000E4533" w:rsidRDefault="000E4533">
            <w:pPr>
              <w:adjustRightInd w:val="0"/>
              <w:snapToGrid w:val="0"/>
              <w:jc w:val="left"/>
              <w:rPr>
                <w:sz w:val="23"/>
                <w:szCs w:val="23"/>
              </w:rPr>
            </w:pPr>
            <w:r>
              <w:rPr>
                <w:bCs/>
                <w:kern w:val="0"/>
                <w:sz w:val="23"/>
                <w:szCs w:val="23"/>
              </w:rPr>
              <w:t>China Merchants Bank, Guangzhou Branch, R&amp;F Center Subbranch</w:t>
            </w:r>
          </w:p>
          <w:p w:rsidR="000E4533" w:rsidRDefault="000E4533">
            <w:pPr>
              <w:adjustRightInd w:val="0"/>
              <w:snapToGrid w:val="0"/>
              <w:rPr>
                <w:sz w:val="23"/>
                <w:szCs w:val="23"/>
              </w:rPr>
            </w:pPr>
            <w:r>
              <w:rPr>
                <w:sz w:val="23"/>
                <w:szCs w:val="23"/>
              </w:rPr>
              <w:t>招商银行广州分行富力中心支行</w:t>
            </w:r>
          </w:p>
        </w:tc>
      </w:tr>
      <w:tr w:rsidR="000E4533">
        <w:tc>
          <w:tcPr>
            <w:tcW w:w="2093" w:type="dxa"/>
            <w:vAlign w:val="center"/>
          </w:tcPr>
          <w:p w:rsidR="000E4533" w:rsidRDefault="000E4533">
            <w:pPr>
              <w:adjustRightInd w:val="0"/>
              <w:snapToGrid w:val="0"/>
              <w:rPr>
                <w:b/>
                <w:bCs/>
                <w:sz w:val="23"/>
                <w:szCs w:val="23"/>
              </w:rPr>
            </w:pPr>
            <w:r>
              <w:rPr>
                <w:b/>
                <w:bCs/>
                <w:sz w:val="23"/>
                <w:szCs w:val="23"/>
              </w:rPr>
              <w:t>Address</w:t>
            </w:r>
          </w:p>
          <w:p w:rsidR="000E4533" w:rsidRDefault="000E4533">
            <w:pPr>
              <w:adjustRightInd w:val="0"/>
              <w:snapToGrid w:val="0"/>
              <w:rPr>
                <w:b/>
                <w:bCs/>
                <w:sz w:val="23"/>
                <w:szCs w:val="23"/>
              </w:rPr>
            </w:pPr>
            <w:r>
              <w:rPr>
                <w:b/>
                <w:bCs/>
                <w:sz w:val="23"/>
                <w:szCs w:val="23"/>
              </w:rPr>
              <w:t>地址</w:t>
            </w:r>
          </w:p>
        </w:tc>
        <w:tc>
          <w:tcPr>
            <w:tcW w:w="6804" w:type="dxa"/>
            <w:gridSpan w:val="3"/>
            <w:vAlign w:val="center"/>
          </w:tcPr>
          <w:p w:rsidR="000E4533" w:rsidRDefault="000E4533">
            <w:pPr>
              <w:adjustRightInd w:val="0"/>
              <w:snapToGrid w:val="0"/>
              <w:rPr>
                <w:bCs/>
                <w:kern w:val="0"/>
                <w:sz w:val="23"/>
                <w:szCs w:val="23"/>
              </w:rPr>
            </w:pPr>
            <w:r>
              <w:rPr>
                <w:bCs/>
                <w:kern w:val="0"/>
                <w:sz w:val="23"/>
                <w:szCs w:val="23"/>
              </w:rPr>
              <w:t>2/28F R&amp;F Center, 10 Huaxia Road, Guangzhou, China</w:t>
            </w:r>
          </w:p>
          <w:p w:rsidR="000E4533" w:rsidRDefault="000E4533">
            <w:pPr>
              <w:adjustRightInd w:val="0"/>
              <w:snapToGrid w:val="0"/>
              <w:rPr>
                <w:bCs/>
                <w:kern w:val="0"/>
                <w:sz w:val="23"/>
                <w:szCs w:val="23"/>
              </w:rPr>
            </w:pPr>
            <w:r>
              <w:rPr>
                <w:sz w:val="23"/>
                <w:szCs w:val="23"/>
              </w:rPr>
              <w:t>广州市华夏路</w:t>
            </w:r>
            <w:r>
              <w:rPr>
                <w:sz w:val="23"/>
                <w:szCs w:val="23"/>
              </w:rPr>
              <w:t>10</w:t>
            </w:r>
            <w:r>
              <w:rPr>
                <w:sz w:val="23"/>
                <w:szCs w:val="23"/>
              </w:rPr>
              <w:t>号富力中心</w:t>
            </w:r>
            <w:r>
              <w:rPr>
                <w:sz w:val="23"/>
                <w:szCs w:val="23"/>
              </w:rPr>
              <w:t>2/28</w:t>
            </w:r>
            <w:r>
              <w:rPr>
                <w:sz w:val="23"/>
                <w:szCs w:val="23"/>
              </w:rPr>
              <w:t>楼</w:t>
            </w:r>
          </w:p>
        </w:tc>
      </w:tr>
    </w:tbl>
    <w:p w:rsidR="000E4533" w:rsidRDefault="000E4533">
      <w:pPr>
        <w:adjustRightInd w:val="0"/>
        <w:snapToGrid w:val="0"/>
        <w:rPr>
          <w:caps/>
          <w:sz w:val="23"/>
        </w:rPr>
      </w:pPr>
    </w:p>
    <w:p w:rsidR="000E4533" w:rsidRDefault="000E4533">
      <w:pPr>
        <w:rPr>
          <w:b/>
          <w:bCs/>
          <w:caps/>
          <w:sz w:val="23"/>
        </w:rPr>
      </w:pPr>
      <w:r>
        <w:rPr>
          <w:caps/>
          <w:sz w:val="23"/>
        </w:rPr>
        <w:tab/>
      </w:r>
      <w:r>
        <w:rPr>
          <w:caps/>
          <w:sz w:val="23"/>
        </w:rPr>
        <w:tab/>
      </w:r>
      <w:r>
        <w:rPr>
          <w:caps/>
          <w:sz w:val="23"/>
        </w:rPr>
        <w:tab/>
      </w:r>
      <w:r>
        <w:rPr>
          <w:caps/>
          <w:sz w:val="23"/>
        </w:rPr>
        <w:tab/>
      </w:r>
      <w:r>
        <w:rPr>
          <w:caps/>
          <w:sz w:val="23"/>
        </w:rPr>
        <w:tab/>
      </w:r>
      <w:r>
        <w:rPr>
          <w:caps/>
          <w:sz w:val="23"/>
        </w:rPr>
        <w:tab/>
      </w:r>
      <w:r>
        <w:rPr>
          <w:caps/>
          <w:sz w:val="23"/>
        </w:rPr>
        <w:tab/>
      </w:r>
      <w:r>
        <w:rPr>
          <w:caps/>
          <w:sz w:val="23"/>
        </w:rPr>
        <w:tab/>
      </w:r>
      <w:r>
        <w:rPr>
          <w:caps/>
          <w:sz w:val="23"/>
        </w:rPr>
        <w:tab/>
      </w:r>
      <w:r>
        <w:rPr>
          <w:sz w:val="23"/>
          <w:szCs w:val="23"/>
        </w:rPr>
        <w:tab/>
        <w:t xml:space="preserve">   </w:t>
      </w:r>
      <w:r>
        <w:rPr>
          <w:b/>
          <w:bCs/>
          <w:smallCaps/>
          <w:sz w:val="23"/>
          <w:szCs w:val="23"/>
        </w:rPr>
        <w:t>Zhong Lun Law Firm</w:t>
      </w:r>
      <w:r>
        <w:rPr>
          <w:b/>
          <w:bCs/>
          <w:smallCaps/>
          <w:sz w:val="23"/>
          <w:szCs w:val="23"/>
        </w:rPr>
        <w:tab/>
      </w:r>
      <w:r>
        <w:rPr>
          <w:b/>
          <w:bCs/>
          <w:caps/>
          <w:sz w:val="23"/>
        </w:rPr>
        <w:tab/>
      </w:r>
      <w:r>
        <w:rPr>
          <w:b/>
          <w:bCs/>
          <w:caps/>
          <w:sz w:val="23"/>
        </w:rPr>
        <w:tab/>
      </w:r>
      <w:r>
        <w:rPr>
          <w:b/>
          <w:bCs/>
          <w:caps/>
          <w:sz w:val="23"/>
        </w:rPr>
        <w:tab/>
      </w:r>
      <w:r>
        <w:rPr>
          <w:b/>
          <w:bCs/>
          <w:caps/>
          <w:sz w:val="23"/>
        </w:rPr>
        <w:tab/>
      </w:r>
      <w:r>
        <w:rPr>
          <w:b/>
          <w:bCs/>
          <w:caps/>
          <w:sz w:val="23"/>
        </w:rPr>
        <w:tab/>
      </w:r>
      <w:r>
        <w:rPr>
          <w:b/>
          <w:bCs/>
          <w:caps/>
          <w:sz w:val="23"/>
        </w:rPr>
        <w:tab/>
      </w:r>
      <w:r>
        <w:rPr>
          <w:b/>
          <w:bCs/>
          <w:caps/>
          <w:sz w:val="23"/>
        </w:rPr>
        <w:tab/>
      </w:r>
      <w:r>
        <w:rPr>
          <w:b/>
          <w:bCs/>
          <w:caps/>
          <w:sz w:val="23"/>
        </w:rPr>
        <w:tab/>
        <w:t xml:space="preserve">                      </w:t>
      </w:r>
      <w:r>
        <w:rPr>
          <w:rFonts w:hint="eastAsia"/>
          <w:b/>
          <w:bCs/>
          <w:caps/>
          <w:sz w:val="23"/>
        </w:rPr>
        <w:t xml:space="preserve">    </w:t>
      </w:r>
      <w:r>
        <w:rPr>
          <w:b/>
          <w:bCs/>
          <w:caps/>
          <w:sz w:val="23"/>
        </w:rPr>
        <w:t>中伦律师事务所</w:t>
      </w:r>
    </w:p>
    <w:p w:rsidR="000E4533" w:rsidRDefault="000E4533">
      <w:pPr>
        <w:adjustRightInd w:val="0"/>
        <w:snapToGrid w:val="0"/>
        <w:rPr>
          <w:b/>
          <w:bCs/>
          <w:caps/>
          <w:sz w:val="23"/>
        </w:rPr>
      </w:pPr>
      <w:r>
        <w:rPr>
          <w:lang w:val="en-US" w:eastAsia="zh-CN"/>
        </w:rPr>
        <w:pict>
          <v:shape id="Picture 1" o:spid="_x0000_s1027" type="#_x0000_t75" alt="signiture" style="position:absolute;left:0;text-align:left;margin-left:345.45pt;margin-top:595.25pt;width:76.5pt;height:77.25pt;z-index:251657728;mso-position-horizontal-relative:page;mso-position-vertical-relative:page">
            <v:imagedata r:id="rId7" o:title="signiture"/>
            <w10:wrap anchorx="page" anchory="page"/>
          </v:shape>
        </w:pict>
      </w:r>
    </w:p>
    <w:p w:rsidR="000E4533" w:rsidRDefault="000E4533">
      <w:pPr>
        <w:adjustRightInd w:val="0"/>
        <w:snapToGrid w:val="0"/>
        <w:rPr>
          <w:b/>
          <w:bCs/>
          <w:caps/>
          <w:sz w:val="23"/>
        </w:rPr>
      </w:pPr>
    </w:p>
    <w:p w:rsidR="000E4533" w:rsidRDefault="000E4533">
      <w:pPr>
        <w:adjustRightInd w:val="0"/>
        <w:snapToGrid w:val="0"/>
        <w:rPr>
          <w:b/>
          <w:bCs/>
          <w:caps/>
          <w:sz w:val="23"/>
        </w:rPr>
      </w:pPr>
      <w:r>
        <w:rPr>
          <w:b/>
          <w:bCs/>
          <w:caps/>
          <w:sz w:val="23"/>
        </w:rPr>
        <w:t xml:space="preserve">                                       </w:t>
      </w:r>
      <w:r>
        <w:rPr>
          <w:rFonts w:hint="eastAsia"/>
          <w:b/>
          <w:bCs/>
          <w:caps/>
          <w:sz w:val="23"/>
        </w:rPr>
        <w:t xml:space="preserve">   </w:t>
      </w:r>
      <w:r>
        <w:rPr>
          <w:b/>
          <w:bCs/>
          <w:caps/>
          <w:sz w:val="23"/>
        </w:rPr>
        <w:t xml:space="preserve">  </w:t>
      </w:r>
      <w:r>
        <w:rPr>
          <w:rFonts w:hint="eastAsia"/>
          <w:b/>
          <w:bCs/>
          <w:caps/>
          <w:sz w:val="23"/>
        </w:rPr>
        <w:t xml:space="preserve"> </w:t>
      </w:r>
    </w:p>
    <w:bookmarkEnd w:id="4"/>
    <w:bookmarkEnd w:id="5"/>
    <w:p w:rsidR="000E4533" w:rsidRDefault="000E4533">
      <w:pPr>
        <w:adjustRightInd w:val="0"/>
        <w:snapToGrid w:val="0"/>
        <w:jc w:val="center"/>
        <w:rPr>
          <w:b/>
          <w:bCs/>
          <w:caps/>
          <w:color w:val="000000"/>
          <w:sz w:val="23"/>
        </w:rPr>
      </w:pPr>
      <w:r>
        <w:rPr>
          <w:b/>
          <w:bCs/>
          <w:caps/>
        </w:rPr>
        <w:br w:type="page"/>
      </w:r>
      <w:bookmarkStart w:id="6" w:name="_GoBack"/>
      <w:bookmarkEnd w:id="6"/>
      <w:r>
        <w:rPr>
          <w:b/>
          <w:bCs/>
          <w:caps/>
          <w:color w:val="000000"/>
          <w:sz w:val="23"/>
        </w:rPr>
        <w:lastRenderedPageBreak/>
        <w:t>Charge Details</w:t>
      </w:r>
      <w:r>
        <w:rPr>
          <w:b/>
          <w:bCs/>
          <w:caps/>
          <w:smallCaps/>
          <w:color w:val="000000"/>
        </w:rPr>
        <w:t>/</w:t>
      </w:r>
      <w:r>
        <w:rPr>
          <w:b/>
          <w:bCs/>
          <w:color w:val="000000"/>
          <w:sz w:val="23"/>
        </w:rPr>
        <w:t>收费明细</w:t>
      </w:r>
    </w:p>
    <w:p w:rsidR="000E4533" w:rsidRDefault="000E4533">
      <w:pPr>
        <w:adjustRightInd w:val="0"/>
        <w:snapToGrid w:val="0"/>
        <w:rPr>
          <w:color w:val="000000"/>
          <w:sz w:val="23"/>
        </w:rPr>
      </w:pPr>
      <w:r>
        <w:rPr>
          <w:color w:val="000000"/>
          <w:sz w:val="23"/>
          <w:lang w:val="en-US" w:eastAsia="zh-CN"/>
        </w:rPr>
        <w:pict>
          <v:shape id="图片 3" o:spid="_x0000_s1026" type="#_x0000_t75" style="position:absolute;left:0;text-align:left;margin-left:11.45pt;margin-top:-43.95pt;width:116.15pt;height:17.65pt;z-index:251658752">
            <v:imagedata r:id="rId8" o:title=""/>
          </v:shape>
        </w:pict>
      </w:r>
    </w:p>
    <w:p w:rsidR="000E4533" w:rsidRDefault="000E4533">
      <w:pPr>
        <w:adjustRightInd w:val="0"/>
        <w:snapToGrid w:val="0"/>
        <w:rPr>
          <w:color w:val="000000"/>
          <w:sz w:val="23"/>
        </w:rPr>
      </w:pPr>
      <w:r>
        <w:rPr>
          <w:caps/>
          <w:color w:val="000000"/>
          <w:spacing w:val="-4"/>
          <w:sz w:val="23"/>
        </w:rPr>
        <w:t>To our Professional Charges</w:t>
      </w:r>
      <w:r>
        <w:rPr>
          <w:color w:val="000000"/>
          <w:spacing w:val="-4"/>
          <w:sz w:val="23"/>
        </w:rPr>
        <w:t xml:space="preserve"> for our service rendered in respect of the following</w:t>
      </w:r>
      <w:r>
        <w:rPr>
          <w:color w:val="000000"/>
          <w:sz w:val="23"/>
        </w:rPr>
        <w:t>:</w:t>
      </w:r>
    </w:p>
    <w:p w:rsidR="000E4533" w:rsidRDefault="000E4533">
      <w:pPr>
        <w:adjustRightInd w:val="0"/>
        <w:snapToGrid w:val="0"/>
        <w:rPr>
          <w:color w:val="000000"/>
          <w:sz w:val="23"/>
        </w:rPr>
      </w:pPr>
      <w:r>
        <w:rPr>
          <w:color w:val="000000"/>
          <w:sz w:val="23"/>
        </w:rPr>
        <w:t>中伦律师事务所就如下事宜提供了专业服务：</w:t>
      </w:r>
    </w:p>
    <w:p w:rsidR="000E4533" w:rsidRDefault="000E4533">
      <w:pPr>
        <w:adjustRightInd w:val="0"/>
        <w:snapToGrid w:val="0"/>
        <w:rPr>
          <w:color w:val="000000"/>
          <w:sz w:val="23"/>
        </w:rPr>
      </w:pPr>
    </w:p>
    <w:tbl>
      <w:tblPr>
        <w:tblW w:w="0" w:type="auto"/>
        <w:tblInd w:w="93" w:type="dxa"/>
        <w:tblLayout w:type="fixed"/>
        <w:tblLook w:val="0000" w:firstRow="0" w:lastRow="0" w:firstColumn="0" w:lastColumn="0" w:noHBand="0" w:noVBand="0"/>
      </w:tblPr>
      <w:tblGrid>
        <w:gridCol w:w="1433"/>
        <w:gridCol w:w="4819"/>
        <w:gridCol w:w="1418"/>
        <w:gridCol w:w="1421"/>
      </w:tblGrid>
      <w:tr w:rsidR="000E4533">
        <w:trPr>
          <w:trHeight w:val="555"/>
          <w:tblHeader/>
        </w:trPr>
        <w:tc>
          <w:tcPr>
            <w:tcW w:w="1433" w:type="dxa"/>
            <w:vAlign w:val="center"/>
          </w:tcPr>
          <w:p w:rsidR="000E4533" w:rsidRDefault="000E4533">
            <w:pPr>
              <w:adjustRightInd w:val="0"/>
              <w:snapToGrid w:val="0"/>
              <w:jc w:val="center"/>
              <w:rPr>
                <w:b/>
              </w:rPr>
            </w:pPr>
            <w:r>
              <w:rPr>
                <w:b/>
              </w:rPr>
              <w:t xml:space="preserve">Date </w:t>
            </w:r>
            <w:r>
              <w:rPr>
                <w:b/>
              </w:rPr>
              <w:br/>
            </w:r>
            <w:r>
              <w:rPr>
                <w:b/>
              </w:rPr>
              <w:t>日期</w:t>
            </w:r>
          </w:p>
        </w:tc>
        <w:tc>
          <w:tcPr>
            <w:tcW w:w="4819" w:type="dxa"/>
            <w:vAlign w:val="center"/>
          </w:tcPr>
          <w:p w:rsidR="000E4533" w:rsidRDefault="000E4533">
            <w:pPr>
              <w:adjustRightInd w:val="0"/>
              <w:snapToGrid w:val="0"/>
              <w:jc w:val="center"/>
              <w:rPr>
                <w:b/>
              </w:rPr>
            </w:pPr>
            <w:r>
              <w:rPr>
                <w:b/>
              </w:rPr>
              <w:t>Description of Services</w:t>
            </w:r>
            <w:r>
              <w:rPr>
                <w:b/>
              </w:rPr>
              <w:br/>
            </w:r>
            <w:r>
              <w:rPr>
                <w:b/>
              </w:rPr>
              <w:t>服务记录</w:t>
            </w:r>
          </w:p>
        </w:tc>
        <w:tc>
          <w:tcPr>
            <w:tcW w:w="1418" w:type="dxa"/>
            <w:vAlign w:val="center"/>
          </w:tcPr>
          <w:p w:rsidR="000E4533" w:rsidRDefault="000E4533">
            <w:pPr>
              <w:adjustRightInd w:val="0"/>
              <w:snapToGrid w:val="0"/>
              <w:jc w:val="center"/>
              <w:rPr>
                <w:b/>
              </w:rPr>
            </w:pPr>
            <w:r>
              <w:rPr>
                <w:b/>
              </w:rPr>
              <w:t>Personnel</w:t>
            </w:r>
            <w:r>
              <w:rPr>
                <w:b/>
              </w:rPr>
              <w:br/>
            </w:r>
            <w:r>
              <w:rPr>
                <w:b/>
              </w:rPr>
              <w:t>人员</w:t>
            </w:r>
          </w:p>
        </w:tc>
        <w:tc>
          <w:tcPr>
            <w:tcW w:w="1421" w:type="dxa"/>
            <w:vAlign w:val="center"/>
          </w:tcPr>
          <w:p w:rsidR="000E4533" w:rsidRDefault="000E4533">
            <w:pPr>
              <w:adjustRightInd w:val="0"/>
              <w:snapToGrid w:val="0"/>
              <w:jc w:val="center"/>
              <w:rPr>
                <w:b/>
              </w:rPr>
            </w:pPr>
            <w:r>
              <w:rPr>
                <w:b/>
              </w:rPr>
              <w:t>Hours Spent</w:t>
            </w:r>
            <w:r>
              <w:rPr>
                <w:b/>
              </w:rPr>
              <w:br/>
            </w:r>
            <w:r>
              <w:rPr>
                <w:b/>
              </w:rPr>
              <w:t>所用小时数</w:t>
            </w:r>
          </w:p>
        </w:tc>
      </w:tr>
      <w:tr>
        <w:tc>
          <w:tcPr>
            <w:tcW w:type="dxa" w:w="1433"/>
          </w:tcPr>
          <w:p/>
        </w:tc>
        <w:tc>
          <w:tcPr>
            <w:tcW w:type="dxa" w:w="4819"/>
          </w:tcPr>
          <w:p/>
        </w:tc>
        <w:tc>
          <w:tcPr>
            <w:tcW w:type="dxa" w:w="1418"/>
          </w:tcPr>
          <w:p/>
        </w:tc>
        <w:tc>
          <w:tcPr>
            <w:tcW w:type="dxa" w:w="1421"/>
          </w:tcPr>
          <w:p/>
        </w:tc>
      </w:tr>
      <w:tr>
        <w:tc>
          <w:tcPr>
            <w:tcW w:type="dxa" w:w="1433"/>
            <w:vAlign w:val="top"/>
          </w:tcPr>
          <w:p>
            <w:pPr>
              <w:jc w:val="both"/>
            </w:pPr>
            <w:r>
              <w:rPr>
                <w:rFonts w:ascii="Times New Roman" w:hAnsi="Times New Roman" w:eastAsia="宋体"/>
                <w:sz w:val="21"/>
              </w:rPr>
              <w:t>16/07/2019</w:t>
            </w:r>
          </w:p>
        </w:tc>
        <w:tc>
          <w:tcPr>
            <w:tcW w:type="dxa" w:w="4819"/>
            <w:vAlign w:val="top"/>
          </w:tcPr>
          <w:p>
            <w:pPr>
              <w:jc w:val="both"/>
            </w:pPr>
            <w:r>
              <w:rPr>
                <w:rFonts w:ascii="Times New Roman" w:hAnsi="Times New Roman" w:eastAsia="宋体"/>
                <w:sz w:val="21"/>
              </w:rPr>
              <w:t>As instructing by Hu Ying, creating an account on west law as required by JDA in order to get the payment of legal service fees.</w:t>
            </w:r>
          </w:p>
        </w:tc>
        <w:tc>
          <w:tcPr>
            <w:tcW w:type="dxa" w:w="1418"/>
            <w:vAlign w:val="top"/>
          </w:tcPr>
          <w:p>
            <w:pPr>
              <w:jc w:val="center"/>
            </w:pPr>
            <w:r>
              <w:rPr>
                <w:rFonts w:ascii="Times New Roman" w:hAnsi="Times New Roman" w:eastAsia="宋体"/>
                <w:sz w:val="21"/>
              </w:rPr>
              <w:t>Michael W</w:t>
            </w:r>
          </w:p>
        </w:tc>
        <w:tc>
          <w:tcPr>
            <w:tcW w:type="dxa" w:w="1421"/>
            <w:vAlign w:val="top"/>
          </w:tcPr>
          <w:p>
            <w:pPr>
              <w:jc w:val="center"/>
            </w:pPr>
            <w:r>
              <w:rPr>
                <w:rFonts w:ascii="Times New Roman" w:hAnsi="Times New Roman" w:eastAsia="宋体"/>
                <w:sz w:val="21"/>
              </w:rPr>
              <w:t>0.9</w:t>
            </w:r>
          </w:p>
        </w:tc>
      </w:tr>
      <w:tr>
        <w:tc>
          <w:tcPr>
            <w:tcW w:type="dxa" w:w="1433"/>
          </w:tcPr>
          <w:p/>
        </w:tc>
        <w:tc>
          <w:tcPr>
            <w:tcW w:type="dxa" w:w="4819"/>
          </w:tcPr>
          <w:p/>
        </w:tc>
        <w:tc>
          <w:tcPr>
            <w:tcW w:type="dxa" w:w="1418"/>
          </w:tcPr>
          <w:p/>
        </w:tc>
        <w:tc>
          <w:tcPr>
            <w:tcW w:type="dxa" w:w="1421"/>
          </w:tcPr>
          <w:p/>
        </w:tc>
      </w:tr>
    </w:tbl>
    <w:p w:rsidR="000E4533" w:rsidRDefault="000E4533">
      <w:pPr>
        <w:widowControl/>
        <w:adjustRightInd w:val="0"/>
        <w:snapToGrid w:val="0"/>
        <w:jc w:val="left"/>
        <w:rPr>
          <w:spacing w:val="-4"/>
          <w:szCs w:val="23"/>
        </w:rPr>
      </w:pPr>
    </w:p>
    <w:p w:rsidR="000E4533" w:rsidRDefault="000E4533">
      <w:pPr>
        <w:widowControl/>
        <w:adjustRightInd w:val="0"/>
        <w:snapToGrid w:val="0"/>
        <w:jc w:val="left"/>
        <w:rPr>
          <w:spacing w:val="-4"/>
          <w:szCs w:val="23"/>
        </w:rPr>
      </w:pPr>
      <w:r>
        <w:rPr>
          <w:spacing w:val="-4"/>
          <w:szCs w:val="23"/>
        </w:rPr>
        <w:t>For clarification we have set out below a table showing the hours spent by ZL personnel:</w:t>
      </w:r>
    </w:p>
    <w:p w:rsidR="000E4533" w:rsidRDefault="000E4533">
      <w:pPr>
        <w:pStyle w:val="20"/>
        <w:rPr>
          <w:szCs w:val="23"/>
        </w:rPr>
      </w:pPr>
      <w:r>
        <w:rPr>
          <w:szCs w:val="23"/>
        </w:rPr>
        <w:t>为明确起见，我们在下表中列明了中伦律师事务所工作人员所花费的时间：</w:t>
      </w:r>
    </w:p>
    <w:p w:rsidR="000E4533" w:rsidRDefault="000E4533">
      <w:pPr>
        <w:pStyle w:val="20"/>
        <w:rPr>
          <w:rFonts w:hint="eastAsia"/>
          <w:szCs w:val="23"/>
        </w:rPr>
      </w:pPr>
    </w:p>
    <w:tbl>
      <w:tblPr>
        <w:tblW w:w="9440" w:type="dxa"/>
        <w:tblInd w:w="-34" w:type="dxa"/>
        <w:tblLayout w:type="fixed"/>
        <w:tblLook w:val="0000" w:firstRow="0" w:lastRow="0" w:firstColumn="0" w:lastColumn="0" w:noHBand="0" w:noVBand="0"/>
      </w:tblPr>
      <w:tblGrid>
        <w:gridCol w:w="1554"/>
        <w:gridCol w:w="1434"/>
        <w:gridCol w:w="1793"/>
        <w:gridCol w:w="1882"/>
        <w:gridCol w:w="1134"/>
        <w:gridCol w:w="1643"/>
      </w:tblGrid>
      <w:tr w:rsidR="006A4B95" w:rsidTr="00075F91">
        <w:trPr>
          <w:trHeight w:val="748"/>
        </w:trPr>
        <w:tc>
          <w:tcPr>
            <w:tcW w:w="1554" w:type="dxa"/>
          </w:tcPr>
          <w:p w:rsidR="006A4B95" w:rsidRDefault="006A4B95">
            <w:pPr>
              <w:adjustRightInd w:val="0"/>
              <w:snapToGrid w:val="0"/>
              <w:jc w:val="center"/>
              <w:rPr>
                <w:b/>
                <w:bCs/>
                <w:sz w:val="23"/>
              </w:rPr>
            </w:pPr>
            <w:r>
              <w:rPr>
                <w:b/>
                <w:bCs/>
                <w:sz w:val="23"/>
              </w:rPr>
              <w:t>Personnel</w:t>
            </w:r>
          </w:p>
          <w:p w:rsidR="00941698" w:rsidRDefault="00941698">
            <w:pPr>
              <w:adjustRightInd w:val="0"/>
              <w:snapToGrid w:val="0"/>
              <w:jc w:val="center"/>
              <w:rPr>
                <w:b/>
                <w:bCs/>
                <w:sz w:val="23"/>
              </w:rPr>
            </w:pPr>
          </w:p>
          <w:p w:rsidR="006A4B95" w:rsidRDefault="006A4B95">
            <w:pPr>
              <w:adjustRightInd w:val="0"/>
              <w:snapToGrid w:val="0"/>
              <w:jc w:val="center"/>
              <w:rPr>
                <w:b/>
                <w:bCs/>
                <w:sz w:val="23"/>
              </w:rPr>
            </w:pPr>
            <w:r>
              <w:rPr>
                <w:b/>
                <w:bCs/>
                <w:sz w:val="23"/>
              </w:rPr>
              <w:t>人员</w:t>
            </w:r>
          </w:p>
        </w:tc>
        <w:tc>
          <w:tcPr>
            <w:tcW w:w="1434" w:type="dxa"/>
          </w:tcPr>
          <w:p w:rsidR="006A4B95" w:rsidRDefault="006A4B95">
            <w:pPr>
              <w:adjustRightInd w:val="0"/>
              <w:snapToGrid w:val="0"/>
              <w:jc w:val="center"/>
              <w:rPr>
                <w:b/>
                <w:sz w:val="23"/>
                <w:szCs w:val="23"/>
              </w:rPr>
            </w:pPr>
            <w:r>
              <w:rPr>
                <w:b/>
                <w:sz w:val="23"/>
                <w:szCs w:val="23"/>
              </w:rPr>
              <w:t>Hours Spent</w:t>
            </w:r>
          </w:p>
          <w:p w:rsidR="006A4B95" w:rsidRDefault="006A4B95">
            <w:pPr>
              <w:adjustRightInd w:val="0"/>
              <w:snapToGrid w:val="0"/>
              <w:jc w:val="center"/>
              <w:rPr>
                <w:bCs/>
                <w:szCs w:val="21"/>
              </w:rPr>
            </w:pPr>
            <w:r>
              <w:rPr>
                <w:b/>
                <w:bCs/>
                <w:sz w:val="23"/>
                <w:szCs w:val="23"/>
              </w:rPr>
              <w:t>总计小时数</w:t>
            </w:r>
          </w:p>
        </w:tc>
        <w:tc>
          <w:tcPr>
            <w:tcW w:w="1793" w:type="dxa"/>
          </w:tcPr>
          <w:p w:rsidR="006A4B95" w:rsidRDefault="006A4B95">
            <w:pPr>
              <w:adjustRightInd w:val="0"/>
              <w:snapToGrid w:val="0"/>
              <w:jc w:val="center"/>
              <w:rPr>
                <w:b/>
                <w:bCs/>
                <w:sz w:val="23"/>
              </w:rPr>
            </w:pPr>
            <w:r>
              <w:rPr>
                <w:b/>
                <w:bCs/>
                <w:sz w:val="23"/>
              </w:rPr>
              <w:t>Rate (</w:t>
            </w:r>
            <w:r>
              <w:rPr>
                <w:b/>
                <w:sz w:val="23"/>
              </w:rPr>
              <w:t>CNY</w:t>
            </w:r>
            <w:r>
              <w:rPr>
                <w:b/>
                <w:bCs/>
                <w:sz w:val="23"/>
              </w:rPr>
              <w:t xml:space="preserve">)/hour </w:t>
            </w:r>
          </w:p>
          <w:p w:rsidR="006A4B95" w:rsidRDefault="006A4B95">
            <w:pPr>
              <w:adjustRightInd w:val="0"/>
              <w:snapToGrid w:val="0"/>
              <w:jc w:val="center"/>
              <w:rPr>
                <w:b/>
                <w:bCs/>
                <w:sz w:val="23"/>
              </w:rPr>
            </w:pPr>
            <w:r>
              <w:rPr>
                <w:b/>
                <w:bCs/>
                <w:sz w:val="23"/>
              </w:rPr>
              <w:t>每小时费率</w:t>
            </w:r>
          </w:p>
        </w:tc>
        <w:tc>
          <w:tcPr>
            <w:tcW w:w="1882" w:type="dxa"/>
          </w:tcPr>
          <w:p w:rsidR="006A4B95" w:rsidRDefault="006A4B95">
            <w:pPr>
              <w:adjustRightInd w:val="0"/>
              <w:snapToGrid w:val="0"/>
              <w:jc w:val="center"/>
              <w:rPr>
                <w:b/>
                <w:bCs/>
                <w:sz w:val="23"/>
              </w:rPr>
            </w:pPr>
            <w:r>
              <w:rPr>
                <w:b/>
                <w:bCs/>
                <w:sz w:val="23"/>
              </w:rPr>
              <w:t>Legal Fee (CNY)</w:t>
            </w:r>
          </w:p>
          <w:p w:rsidR="00941698" w:rsidRDefault="00941698">
            <w:pPr>
              <w:adjustRightInd w:val="0"/>
              <w:snapToGrid w:val="0"/>
              <w:jc w:val="center"/>
              <w:rPr>
                <w:b/>
                <w:bCs/>
                <w:sz w:val="23"/>
              </w:rPr>
            </w:pPr>
          </w:p>
          <w:p w:rsidR="006A4B95" w:rsidRDefault="006A4B95">
            <w:pPr>
              <w:adjustRightInd w:val="0"/>
              <w:snapToGrid w:val="0"/>
              <w:jc w:val="center"/>
              <w:rPr>
                <w:b/>
                <w:bCs/>
                <w:sz w:val="23"/>
              </w:rPr>
            </w:pPr>
            <w:r>
              <w:rPr>
                <w:b/>
                <w:bCs/>
                <w:sz w:val="23"/>
              </w:rPr>
              <w:t>律师费</w:t>
            </w:r>
            <w:r>
              <w:rPr>
                <w:rFonts w:hint="eastAsia"/>
                <w:b/>
                <w:bCs/>
                <w:sz w:val="23"/>
              </w:rPr>
              <w:t>(</w:t>
            </w:r>
            <w:r>
              <w:rPr>
                <w:rFonts w:hint="eastAsia"/>
                <w:b/>
                <w:bCs/>
                <w:sz w:val="23"/>
              </w:rPr>
              <w:t>人民币</w:t>
            </w:r>
            <w:r>
              <w:rPr>
                <w:rFonts w:hint="eastAsia"/>
                <w:b/>
                <w:bCs/>
                <w:sz w:val="23"/>
              </w:rPr>
              <w:t>)</w:t>
            </w:r>
          </w:p>
        </w:tc>
        <w:tc>
          <w:tcPr>
            <w:tcW w:w="1134" w:type="dxa"/>
          </w:tcPr>
          <w:p w:rsidR="006A4B95" w:rsidRDefault="006A4B95">
            <w:pPr>
              <w:adjustRightInd w:val="0"/>
              <w:snapToGrid w:val="0"/>
              <w:jc w:val="center"/>
              <w:rPr>
                <w:b/>
                <w:bCs/>
                <w:sz w:val="23"/>
              </w:rPr>
            </w:pPr>
            <w:r>
              <w:rPr>
                <w:rFonts w:hint="eastAsia"/>
                <w:b/>
                <w:bCs/>
                <w:sz w:val="23"/>
              </w:rPr>
              <w:t>Tax</w:t>
            </w:r>
          </w:p>
          <w:p w:rsidR="006A4B95" w:rsidRDefault="006A4B95">
            <w:pPr>
              <w:adjustRightInd w:val="0"/>
              <w:snapToGrid w:val="0"/>
              <w:jc w:val="center"/>
              <w:rPr>
                <w:b/>
                <w:bCs/>
                <w:sz w:val="23"/>
              </w:rPr>
            </w:pPr>
            <w:r>
              <w:rPr>
                <w:rFonts w:hint="eastAsia"/>
                <w:b/>
                <w:bCs/>
                <w:sz w:val="23"/>
              </w:rPr>
              <w:t>(</w:t>
            </w:r>
            <w:r>
              <w:rPr>
                <w:b/>
                <w:bCs/>
                <w:sz w:val="23"/>
              </w:rPr>
              <w:t>CNY)</w:t>
            </w:r>
          </w:p>
          <w:p w:rsidR="006A4B95" w:rsidRDefault="006A4B95">
            <w:pPr>
              <w:adjustRightInd w:val="0"/>
              <w:snapToGrid w:val="0"/>
              <w:jc w:val="center"/>
              <w:rPr>
                <w:b/>
                <w:bCs/>
                <w:sz w:val="23"/>
              </w:rPr>
            </w:pPr>
            <w:r>
              <w:rPr>
                <w:rFonts w:hint="eastAsia"/>
                <w:b/>
                <w:bCs/>
                <w:sz w:val="23"/>
              </w:rPr>
              <w:t>税费</w:t>
            </w:r>
          </w:p>
        </w:tc>
        <w:tc>
          <w:tcPr>
            <w:tcW w:w="1643" w:type="dxa"/>
          </w:tcPr>
          <w:p w:rsidR="006A4B95" w:rsidRDefault="006A4B95">
            <w:pPr>
              <w:adjustRightInd w:val="0"/>
              <w:snapToGrid w:val="0"/>
              <w:jc w:val="center"/>
              <w:rPr>
                <w:b/>
                <w:bCs/>
                <w:sz w:val="23"/>
              </w:rPr>
            </w:pPr>
            <w:r>
              <w:rPr>
                <w:rFonts w:hint="eastAsia"/>
                <w:b/>
                <w:bCs/>
                <w:sz w:val="23"/>
              </w:rPr>
              <w:t>Total</w:t>
            </w:r>
          </w:p>
          <w:p w:rsidR="006A4B95" w:rsidRDefault="006A4B95">
            <w:pPr>
              <w:adjustRightInd w:val="0"/>
              <w:snapToGrid w:val="0"/>
              <w:jc w:val="center"/>
              <w:rPr>
                <w:b/>
                <w:bCs/>
                <w:sz w:val="23"/>
              </w:rPr>
            </w:pPr>
            <w:r>
              <w:rPr>
                <w:rFonts w:hint="eastAsia"/>
                <w:b/>
                <w:bCs/>
                <w:sz w:val="23"/>
              </w:rPr>
              <w:t>（</w:t>
            </w:r>
            <w:r>
              <w:rPr>
                <w:rFonts w:hint="eastAsia"/>
                <w:b/>
                <w:bCs/>
                <w:sz w:val="23"/>
              </w:rPr>
              <w:t>C</w:t>
            </w:r>
            <w:r>
              <w:rPr>
                <w:b/>
                <w:bCs/>
                <w:sz w:val="23"/>
              </w:rPr>
              <w:t>NY</w:t>
            </w:r>
            <w:r>
              <w:rPr>
                <w:rFonts w:hint="eastAsia"/>
                <w:b/>
                <w:bCs/>
                <w:sz w:val="23"/>
              </w:rPr>
              <w:t>）</w:t>
            </w:r>
          </w:p>
          <w:p w:rsidR="006A4B95" w:rsidRDefault="006A4B95">
            <w:pPr>
              <w:adjustRightInd w:val="0"/>
              <w:snapToGrid w:val="0"/>
              <w:jc w:val="center"/>
              <w:rPr>
                <w:rFonts w:hint="eastAsia"/>
                <w:b/>
                <w:bCs/>
                <w:sz w:val="23"/>
              </w:rPr>
            </w:pPr>
            <w:r>
              <w:rPr>
                <w:rFonts w:hint="eastAsia"/>
                <w:b/>
                <w:bCs/>
                <w:sz w:val="23"/>
              </w:rPr>
              <w:t>总金额</w:t>
            </w:r>
          </w:p>
        </w:tc>
      </w:tr>
      <w:tr>
        <w:tc>
          <w:tcPr>
            <w:tcW w:type="dxa" w:w="1554"/>
          </w:tcPr>
          <w:p/>
        </w:tc>
        <w:tc>
          <w:tcPr>
            <w:tcW w:type="dxa" w:w="1434"/>
          </w:tcPr>
          <w:p/>
        </w:tc>
        <w:tc>
          <w:tcPr>
            <w:tcW w:type="dxa" w:w="1793"/>
          </w:tcPr>
          <w:p/>
        </w:tc>
        <w:tc>
          <w:tcPr>
            <w:tcW w:type="dxa" w:w="1882"/>
          </w:tcPr>
          <w:p/>
        </w:tc>
        <w:tc>
          <w:tcPr>
            <w:tcW w:type="dxa" w:w="1134"/>
          </w:tcPr>
          <w:p/>
        </w:tc>
        <w:tc>
          <w:tcPr>
            <w:tcW w:type="dxa" w:w="1643"/>
          </w:tcPr>
          <w:p/>
        </w:tc>
      </w:tr>
      <w:tr>
        <w:tc>
          <w:tcPr>
            <w:tcW w:type="dxa" w:w="1554"/>
            <w:vAlign w:val="top"/>
          </w:tcPr>
          <w:p>
            <w:pPr>
              <w:jc w:val="center"/>
            </w:pPr>
            <w:r>
              <w:rPr>
                <w:rFonts w:ascii="Times New Roman" w:hAnsi="Times New Roman" w:eastAsia="宋体"/>
                <w:sz w:val="21"/>
              </w:rPr>
              <w:t>Michael WONG</w:t>
            </w:r>
          </w:p>
        </w:tc>
        <w:tc>
          <w:tcPr>
            <w:tcW w:type="dxa" w:w="1434"/>
            <w:vAlign w:val="top"/>
          </w:tcPr>
          <w:p>
            <w:pPr>
              <w:jc w:val="center"/>
            </w:pPr>
            <w:r>
              <w:rPr>
                <w:rFonts w:ascii="Times New Roman" w:hAnsi="Times New Roman" w:eastAsia="宋体"/>
                <w:sz w:val="21"/>
              </w:rPr>
              <w:t>0.9</w:t>
            </w:r>
          </w:p>
        </w:tc>
        <w:tc>
          <w:tcPr>
            <w:tcW w:type="dxa" w:w="1793"/>
            <w:vAlign w:val="top"/>
          </w:tcPr>
          <w:p>
            <w:pPr>
              <w:jc w:val="center"/>
            </w:pPr>
            <w:r>
              <w:rPr>
                <w:rFonts w:ascii="Times New Roman" w:hAnsi="Times New Roman" w:eastAsia="宋体"/>
                <w:sz w:val="21"/>
              </w:rPr>
              <w:t>280.0</w:t>
            </w:r>
          </w:p>
        </w:tc>
        <w:tc>
          <w:tcPr>
            <w:tcW w:type="dxa" w:w="1882"/>
            <w:vAlign w:val="top"/>
          </w:tcPr>
          <w:p>
            <w:pPr>
              <w:jc w:val="center"/>
            </w:pPr>
            <w:r>
              <w:rPr>
                <w:rFonts w:ascii="Times New Roman" w:hAnsi="Times New Roman" w:eastAsia="宋体"/>
                <w:sz w:val="21"/>
              </w:rPr>
              <w:t>252.0</w:t>
            </w:r>
          </w:p>
        </w:tc>
        <w:tc>
          <w:tcPr>
            <w:tcW w:type="dxa" w:w="1134"/>
          </w:tcPr>
          <w:p/>
        </w:tc>
        <w:tc>
          <w:tcPr>
            <w:tcW w:type="dxa" w:w="1643"/>
          </w:tcPr>
          <w:p/>
        </w:tc>
      </w:tr>
      <w:tr>
        <w:tc>
          <w:tcPr>
            <w:tcW w:type="dxa" w:w="1554"/>
          </w:tcPr>
          <w:p/>
        </w:tc>
        <w:tc>
          <w:tcPr>
            <w:tcW w:type="dxa" w:w="1434"/>
          </w:tcPr>
          <w:p/>
        </w:tc>
        <w:tc>
          <w:tcPr>
            <w:tcW w:type="dxa" w:w="1793"/>
          </w:tcPr>
          <w:p/>
        </w:tc>
        <w:tc>
          <w:tcPr>
            <w:tcW w:type="dxa" w:w="1882"/>
          </w:tcPr>
          <w:p/>
        </w:tc>
        <w:tc>
          <w:tcPr>
            <w:tcW w:type="dxa" w:w="1134"/>
          </w:tcPr>
          <w:p/>
        </w:tc>
        <w:tc>
          <w:tcPr>
            <w:tcW w:type="dxa" w:w="1643"/>
          </w:tcPr>
          <w:p/>
        </w:tc>
      </w:tr>
      <w:tr>
        <w:tc>
          <w:tcPr>
            <w:tcW w:type="dxa" w:w="1554"/>
          </w:tcPr>
          <w:p/>
        </w:tc>
        <w:tc>
          <w:tcPr>
            <w:tcW w:type="dxa" w:w="1434"/>
          </w:tcPr>
          <w:p/>
        </w:tc>
        <w:tc>
          <w:tcPr>
            <w:tcW w:type="dxa" w:w="1793"/>
          </w:tcPr>
          <w:p/>
        </w:tc>
        <w:tc>
          <w:tcPr>
            <w:tcW w:type="dxa" w:w="1882"/>
          </w:tcPr>
          <w:p/>
        </w:tc>
        <w:tc>
          <w:tcPr>
            <w:tcW w:type="dxa" w:w="1134"/>
            <w:vAlign w:val="center"/>
          </w:tcPr>
          <w:p>
            <w:pPr>
              <w:jc w:val="center"/>
            </w:pPr>
            <w:r>
              <w:rPr>
                <w:b/>
                <w:sz w:val="21"/>
              </w:rPr>
              <w:t>Total/小计:</w:t>
            </w:r>
          </w:p>
        </w:tc>
        <w:tc>
          <w:tcPr>
            <w:tcW w:type="dxa" w:w="1643"/>
            <w:vAlign w:val="center"/>
          </w:tcPr>
          <w:p>
            <w:pPr>
              <w:jc w:val="center"/>
            </w:pPr>
            <w:r>
              <w:rPr>
                <w:rFonts w:ascii="Times New Roman" w:hAnsi="Times New Roman"/>
                <w:b/>
                <w:sz w:val="21"/>
              </w:rPr>
              <w:t>252.0</w:t>
            </w:r>
          </w:p>
        </w:tc>
      </w:tr>
    </w:tbl>
    <w:p w:rsidR="000E4533" w:rsidRDefault="000E4533">
      <w:pPr>
        <w:adjustRightInd w:val="0"/>
        <w:snapToGrid w:val="0"/>
        <w:rPr>
          <w:rFonts w:hint="eastAsia"/>
        </w:rPr>
      </w:pPr>
    </w:p>
    <w:sectPr w:rsidR="000E4533">
      <w:headerReference w:type="default" r:id="rId9"/>
      <w:footerReference w:type="even" r:id="rId10"/>
      <w:footerReference w:type="default" r:id="rId11"/>
      <w:headerReference w:type="first" r:id="rId12"/>
      <w:footerReference w:type="first" r:id="rId13"/>
      <w:endnotePr>
        <w:numFmt w:val="chicago"/>
      </w:endnotePr>
      <w:pgSz w:w="11906" w:h="16838"/>
      <w:pgMar w:top="1559" w:right="1644" w:bottom="1304" w:left="1797" w:header="624" w:footer="331"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139" w:rsidRDefault="00FB6139">
      <w:r>
        <w:separator/>
      </w:r>
    </w:p>
  </w:endnote>
  <w:endnote w:type="continuationSeparator" w:id="0">
    <w:p w:rsidR="00FB6139" w:rsidRDefault="00FB6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533" w:rsidRDefault="000E4533">
    <w:pPr>
      <w:pStyle w:val="ae"/>
      <w:framePr w:wrap="around" w:vAnchor="text" w:hAnchor="margin" w:xAlign="center" w:y="1"/>
      <w:rPr>
        <w:rStyle w:val="a6"/>
      </w:rPr>
    </w:pPr>
    <w:r>
      <w:fldChar w:fldCharType="begin"/>
    </w:r>
    <w:r>
      <w:rPr>
        <w:rStyle w:val="a6"/>
      </w:rPr>
      <w:instrText xml:space="preserve">PAGE  </w:instrText>
    </w:r>
    <w:r>
      <w:fldChar w:fldCharType="end"/>
    </w:r>
  </w:p>
  <w:p w:rsidR="000E4533" w:rsidRDefault="000E4533">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533" w:rsidRDefault="000E4533">
    <w:pPr>
      <w:pStyle w:val="ae"/>
      <w:jc w:val="center"/>
      <w:rPr>
        <w:rFonts w:eastAsia="隶书" w:hint="eastAsia"/>
        <w:b/>
        <w:sz w:val="21"/>
        <w:szCs w:val="21"/>
      </w:rPr>
    </w:pPr>
    <w:r>
      <w:fldChar w:fldCharType="begin"/>
    </w:r>
    <w:r>
      <w:instrText>PAGE   \* MERGEFORMAT</w:instrText>
    </w:r>
    <w:r>
      <w:fldChar w:fldCharType="separate"/>
    </w:r>
    <w:r>
      <w:rPr>
        <w:lang w:val="zh-CN" w:eastAsia="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533" w:rsidRDefault="000E4533">
    <w:pPr>
      <w:pStyle w:val="ae"/>
      <w:jc w:val="center"/>
    </w:pPr>
    <w:r>
      <w:rPr>
        <w:lang w:val="en-US" w:eastAsia="zh-CN"/>
      </w:rPr>
      <w:pict>
        <v:rect id="矩形 1" o:spid="_x0000_s2049" style="position:absolute;left:0;text-align:left;margin-left:-29.5pt;margin-top:-32.6pt;width:482.65pt;height:27.85pt;z-index:251657728" strokecolor="white">
          <v:textbox>
            <w:txbxContent>
              <w:p w:rsidR="000E4533" w:rsidRDefault="000E4533">
                <w:pPr>
                  <w:topLinePunct/>
                  <w:autoSpaceDE w:val="0"/>
                  <w:autoSpaceDN w:val="0"/>
                  <w:spacing w:line="200" w:lineRule="exact"/>
                  <w:ind w:leftChars="-23" w:left="-48" w:firstLineChars="40" w:firstLine="48"/>
                  <w:jc w:val="center"/>
                  <w:outlineLvl w:val="0"/>
                  <w:rPr>
                    <w:rFonts w:ascii="宋体" w:hAnsi="宋体" w:cs="宋体"/>
                    <w:kern w:val="0"/>
                    <w:sz w:val="12"/>
                    <w:szCs w:val="12"/>
                  </w:rPr>
                </w:pPr>
                <w:r>
                  <w:rPr>
                    <w:rFonts w:ascii="宋体" w:hAnsi="宋体" w:cs="宋体" w:hint="eastAsia"/>
                    <w:kern w:val="0"/>
                    <w:sz w:val="12"/>
                    <w:szCs w:val="12"/>
                  </w:rPr>
                  <w:t xml:space="preserve">北京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上海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深圳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广州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成都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武汉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重庆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青岛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杭州  </w:t>
                </w:r>
                <w:r>
                  <w:rPr>
                    <w:rFonts w:ascii="宋体" w:hAnsi="宋体" w:cs="宋体" w:hint="eastAsia"/>
                    <w:color w:val="E36C0A"/>
                    <w:kern w:val="0"/>
                    <w:sz w:val="12"/>
                    <w:szCs w:val="12"/>
                  </w:rPr>
                  <w:t>•</w:t>
                </w:r>
                <w:r>
                  <w:rPr>
                    <w:rFonts w:ascii="宋体" w:hAnsi="宋体" w:cs="宋体" w:hint="eastAsia"/>
                    <w:kern w:val="0"/>
                    <w:sz w:val="12"/>
                    <w:szCs w:val="12"/>
                  </w:rPr>
                  <w:t xml:space="preserve">  南京 </w:t>
                </w:r>
                <w:r>
                  <w:rPr>
                    <w:rFonts w:ascii="宋体" w:hAnsi="宋体" w:cs="Arial" w:hint="eastAsia"/>
                    <w:smallCaps/>
                    <w:color w:val="E36C0A"/>
                    <w:sz w:val="12"/>
                    <w:szCs w:val="12"/>
                  </w:rPr>
                  <w:t xml:space="preserve"> •  </w:t>
                </w:r>
                <w:r>
                  <w:rPr>
                    <w:rFonts w:ascii="宋体" w:hAnsi="宋体" w:cs="宋体" w:hint="eastAsia"/>
                    <w:kern w:val="0"/>
                    <w:sz w:val="12"/>
                    <w:szCs w:val="12"/>
                  </w:rPr>
                  <w:t xml:space="preserve">香港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东京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伦敦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纽约  </w:t>
                </w:r>
                <w:r>
                  <w:rPr>
                    <w:rFonts w:ascii="宋体" w:hAnsi="宋体" w:cs="Arial" w:hint="eastAsia"/>
                    <w:smallCaps/>
                    <w:color w:val="E36C0A"/>
                    <w:sz w:val="12"/>
                    <w:szCs w:val="12"/>
                  </w:rPr>
                  <w:t xml:space="preserve">•  </w:t>
                </w:r>
                <w:r>
                  <w:rPr>
                    <w:rFonts w:ascii="宋体" w:hAnsi="宋体" w:cs="宋体" w:hint="eastAsia"/>
                    <w:kern w:val="0"/>
                    <w:sz w:val="12"/>
                    <w:szCs w:val="12"/>
                  </w:rPr>
                  <w:t xml:space="preserve">洛杉矶  </w:t>
                </w:r>
                <w:r>
                  <w:rPr>
                    <w:rFonts w:ascii="宋体" w:hAnsi="宋体" w:cs="Arial" w:hint="eastAsia"/>
                    <w:smallCaps/>
                    <w:color w:val="E36C0A"/>
                    <w:sz w:val="12"/>
                    <w:szCs w:val="12"/>
                  </w:rPr>
                  <w:t xml:space="preserve">•  </w:t>
                </w:r>
                <w:r>
                  <w:rPr>
                    <w:rFonts w:ascii="宋体" w:hAnsi="宋体" w:cs="宋体" w:hint="eastAsia"/>
                    <w:kern w:val="0"/>
                    <w:sz w:val="12"/>
                    <w:szCs w:val="12"/>
                  </w:rPr>
                  <w:t>旧金山</w:t>
                </w:r>
              </w:p>
              <w:p w:rsidR="000E4533" w:rsidRDefault="000E4533">
                <w:pPr>
                  <w:topLinePunct/>
                  <w:autoSpaceDE w:val="0"/>
                  <w:autoSpaceDN w:val="0"/>
                  <w:spacing w:line="200" w:lineRule="exact"/>
                  <w:ind w:leftChars="-135" w:left="-283" w:firstLineChars="40" w:firstLine="48"/>
                  <w:jc w:val="center"/>
                  <w:outlineLvl w:val="0"/>
                  <w:rPr>
                    <w:rFonts w:eastAsia="微软雅黑"/>
                    <w:sz w:val="12"/>
                    <w:szCs w:val="12"/>
                  </w:rPr>
                </w:pPr>
                <w:r>
                  <w:rPr>
                    <w:rFonts w:eastAsia="微软雅黑"/>
                    <w:kern w:val="0"/>
                    <w:sz w:val="12"/>
                    <w:szCs w:val="12"/>
                  </w:rPr>
                  <w:t xml:space="preserve">Beijing </w:t>
                </w:r>
                <w:r>
                  <w:rPr>
                    <w:rFonts w:eastAsia="微软雅黑"/>
                    <w:smallCaps/>
                    <w:color w:val="E36C0A"/>
                    <w:kern w:val="0"/>
                    <w:sz w:val="12"/>
                    <w:szCs w:val="12"/>
                  </w:rPr>
                  <w:t xml:space="preserve">• </w:t>
                </w:r>
                <w:r>
                  <w:rPr>
                    <w:rFonts w:eastAsia="微软雅黑"/>
                    <w:kern w:val="0"/>
                    <w:sz w:val="12"/>
                    <w:szCs w:val="12"/>
                  </w:rPr>
                  <w:t xml:space="preserve">Shanghai </w:t>
                </w:r>
                <w:r>
                  <w:rPr>
                    <w:rFonts w:eastAsia="微软雅黑"/>
                    <w:smallCaps/>
                    <w:color w:val="E36C0A"/>
                    <w:kern w:val="0"/>
                    <w:sz w:val="12"/>
                    <w:szCs w:val="12"/>
                  </w:rPr>
                  <w:t xml:space="preserve">• </w:t>
                </w:r>
                <w:r>
                  <w:rPr>
                    <w:rFonts w:eastAsia="微软雅黑"/>
                    <w:kern w:val="0"/>
                    <w:sz w:val="12"/>
                    <w:szCs w:val="12"/>
                  </w:rPr>
                  <w:t xml:space="preserve">Shenzhen </w:t>
                </w:r>
                <w:r>
                  <w:rPr>
                    <w:rFonts w:eastAsia="微软雅黑"/>
                    <w:smallCaps/>
                    <w:color w:val="E36C0A"/>
                    <w:kern w:val="0"/>
                    <w:sz w:val="12"/>
                    <w:szCs w:val="12"/>
                  </w:rPr>
                  <w:t xml:space="preserve">• </w:t>
                </w:r>
                <w:r>
                  <w:rPr>
                    <w:rFonts w:eastAsia="微软雅黑"/>
                    <w:kern w:val="0"/>
                    <w:sz w:val="12"/>
                    <w:szCs w:val="12"/>
                  </w:rPr>
                  <w:t xml:space="preserve">Guangzhou </w:t>
                </w:r>
                <w:r>
                  <w:rPr>
                    <w:rFonts w:eastAsia="微软雅黑"/>
                    <w:smallCaps/>
                    <w:color w:val="E36C0A"/>
                    <w:kern w:val="0"/>
                    <w:sz w:val="12"/>
                    <w:szCs w:val="12"/>
                  </w:rPr>
                  <w:t xml:space="preserve">• </w:t>
                </w:r>
                <w:r>
                  <w:rPr>
                    <w:rFonts w:eastAsia="微软雅黑"/>
                    <w:kern w:val="0"/>
                    <w:sz w:val="12"/>
                    <w:szCs w:val="12"/>
                  </w:rPr>
                  <w:t xml:space="preserve">Chengdu </w:t>
                </w:r>
                <w:r>
                  <w:rPr>
                    <w:rFonts w:eastAsia="微软雅黑"/>
                    <w:smallCaps/>
                    <w:color w:val="E36C0A"/>
                    <w:kern w:val="0"/>
                    <w:sz w:val="12"/>
                    <w:szCs w:val="12"/>
                  </w:rPr>
                  <w:t xml:space="preserve">• </w:t>
                </w:r>
                <w:r>
                  <w:rPr>
                    <w:rFonts w:eastAsia="微软雅黑"/>
                    <w:kern w:val="0"/>
                    <w:sz w:val="12"/>
                    <w:szCs w:val="12"/>
                  </w:rPr>
                  <w:t xml:space="preserve">Wuhan </w:t>
                </w:r>
                <w:r>
                  <w:rPr>
                    <w:rFonts w:eastAsia="微软雅黑"/>
                    <w:smallCaps/>
                    <w:color w:val="E36C0A"/>
                    <w:kern w:val="0"/>
                    <w:sz w:val="12"/>
                    <w:szCs w:val="12"/>
                  </w:rPr>
                  <w:t xml:space="preserve">• </w:t>
                </w:r>
                <w:r>
                  <w:rPr>
                    <w:rFonts w:eastAsia="微软雅黑"/>
                    <w:kern w:val="0"/>
                    <w:sz w:val="12"/>
                    <w:szCs w:val="12"/>
                  </w:rPr>
                  <w:t xml:space="preserve">Chongqing </w:t>
                </w:r>
                <w:r>
                  <w:rPr>
                    <w:rFonts w:eastAsia="微软雅黑"/>
                    <w:smallCaps/>
                    <w:color w:val="E36C0A"/>
                    <w:kern w:val="0"/>
                    <w:sz w:val="12"/>
                    <w:szCs w:val="12"/>
                  </w:rPr>
                  <w:t xml:space="preserve">• </w:t>
                </w:r>
                <w:r>
                  <w:rPr>
                    <w:rFonts w:eastAsia="微软雅黑"/>
                    <w:kern w:val="0"/>
                    <w:sz w:val="12"/>
                    <w:szCs w:val="12"/>
                  </w:rPr>
                  <w:t xml:space="preserve">Qingdao </w:t>
                </w:r>
                <w:r>
                  <w:rPr>
                    <w:rFonts w:eastAsia="微软雅黑"/>
                    <w:smallCaps/>
                    <w:color w:val="E36C0A"/>
                    <w:kern w:val="0"/>
                    <w:sz w:val="12"/>
                    <w:szCs w:val="12"/>
                  </w:rPr>
                  <w:t xml:space="preserve">• </w:t>
                </w:r>
                <w:r>
                  <w:rPr>
                    <w:rFonts w:eastAsia="微软雅黑"/>
                    <w:kern w:val="0"/>
                    <w:sz w:val="12"/>
                    <w:szCs w:val="12"/>
                  </w:rPr>
                  <w:t xml:space="preserve">Hangzhou </w:t>
                </w:r>
                <w:r>
                  <w:rPr>
                    <w:rFonts w:eastAsia="微软雅黑"/>
                    <w:smallCaps/>
                    <w:color w:val="E36C0A"/>
                    <w:kern w:val="0"/>
                    <w:sz w:val="12"/>
                    <w:szCs w:val="12"/>
                  </w:rPr>
                  <w:t xml:space="preserve">• </w:t>
                </w:r>
                <w:r>
                  <w:rPr>
                    <w:rFonts w:eastAsia="微软雅黑"/>
                    <w:kern w:val="0"/>
                    <w:sz w:val="12"/>
                    <w:szCs w:val="12"/>
                  </w:rPr>
                  <w:t xml:space="preserve">Nan Jing </w:t>
                </w:r>
                <w:r>
                  <w:rPr>
                    <w:rFonts w:eastAsia="微软雅黑"/>
                    <w:smallCaps/>
                    <w:color w:val="E36C0A"/>
                    <w:kern w:val="0"/>
                    <w:sz w:val="12"/>
                    <w:szCs w:val="12"/>
                  </w:rPr>
                  <w:t xml:space="preserve">• </w:t>
                </w:r>
                <w:r>
                  <w:rPr>
                    <w:rFonts w:eastAsia="微软雅黑"/>
                    <w:kern w:val="0"/>
                    <w:sz w:val="12"/>
                    <w:szCs w:val="12"/>
                  </w:rPr>
                  <w:t xml:space="preserve">Hong Kong </w:t>
                </w:r>
                <w:r>
                  <w:rPr>
                    <w:rFonts w:eastAsia="微软雅黑"/>
                    <w:smallCaps/>
                    <w:color w:val="E36C0A"/>
                    <w:kern w:val="0"/>
                    <w:sz w:val="12"/>
                    <w:szCs w:val="12"/>
                  </w:rPr>
                  <w:t xml:space="preserve">• </w:t>
                </w:r>
                <w:r>
                  <w:rPr>
                    <w:rFonts w:eastAsia="微软雅黑"/>
                    <w:kern w:val="0"/>
                    <w:sz w:val="12"/>
                    <w:szCs w:val="12"/>
                  </w:rPr>
                  <w:t xml:space="preserve">Tokyo </w:t>
                </w:r>
                <w:r>
                  <w:rPr>
                    <w:rFonts w:eastAsia="微软雅黑"/>
                    <w:smallCaps/>
                    <w:color w:val="E36C0A"/>
                    <w:kern w:val="0"/>
                    <w:sz w:val="12"/>
                    <w:szCs w:val="12"/>
                  </w:rPr>
                  <w:t xml:space="preserve">• </w:t>
                </w:r>
                <w:r>
                  <w:rPr>
                    <w:rFonts w:eastAsia="微软雅黑"/>
                    <w:kern w:val="0"/>
                    <w:sz w:val="12"/>
                    <w:szCs w:val="12"/>
                  </w:rPr>
                  <w:t xml:space="preserve">London </w:t>
                </w:r>
                <w:r>
                  <w:rPr>
                    <w:rFonts w:eastAsia="微软雅黑"/>
                    <w:smallCaps/>
                    <w:color w:val="E36C0A"/>
                    <w:kern w:val="0"/>
                    <w:sz w:val="12"/>
                    <w:szCs w:val="12"/>
                  </w:rPr>
                  <w:t xml:space="preserve">• </w:t>
                </w:r>
                <w:r>
                  <w:rPr>
                    <w:rFonts w:eastAsia="微软雅黑"/>
                    <w:kern w:val="0"/>
                    <w:sz w:val="12"/>
                    <w:szCs w:val="12"/>
                  </w:rPr>
                  <w:t xml:space="preserve">New York </w:t>
                </w:r>
                <w:r>
                  <w:rPr>
                    <w:rFonts w:eastAsia="微软雅黑"/>
                    <w:smallCaps/>
                    <w:color w:val="E36C0A"/>
                    <w:kern w:val="0"/>
                    <w:sz w:val="12"/>
                    <w:szCs w:val="12"/>
                  </w:rPr>
                  <w:t>•</w:t>
                </w:r>
                <w:r>
                  <w:rPr>
                    <w:kern w:val="0"/>
                    <w:sz w:val="12"/>
                    <w:szCs w:val="12"/>
                  </w:rPr>
                  <w:t xml:space="preserve"> </w:t>
                </w:r>
                <w:r>
                  <w:rPr>
                    <w:rFonts w:eastAsia="微软雅黑"/>
                    <w:kern w:val="0"/>
                    <w:sz w:val="12"/>
                    <w:szCs w:val="12"/>
                  </w:rPr>
                  <w:t xml:space="preserve">Los Angeles </w:t>
                </w:r>
                <w:r>
                  <w:rPr>
                    <w:rFonts w:eastAsia="微软雅黑"/>
                    <w:smallCaps/>
                    <w:color w:val="E36C0A"/>
                    <w:kern w:val="0"/>
                    <w:sz w:val="12"/>
                    <w:szCs w:val="12"/>
                  </w:rPr>
                  <w:t>•</w:t>
                </w:r>
                <w:r>
                  <w:rPr>
                    <w:rFonts w:eastAsia="微软雅黑"/>
                    <w:kern w:val="0"/>
                    <w:sz w:val="12"/>
                    <w:szCs w:val="12"/>
                  </w:rPr>
                  <w:t xml:space="preserve"> San Francisco </w:t>
                </w:r>
                <w:r>
                  <w:rPr>
                    <w:rFonts w:eastAsia="微软雅黑"/>
                    <w:smallCaps/>
                    <w:color w:val="E36C0A"/>
                    <w:kern w:val="0"/>
                    <w:sz w:val="12"/>
                    <w:szCs w:val="12"/>
                  </w:rPr>
                  <w:t xml:space="preserve"> </w:t>
                </w:r>
              </w:p>
              <w:p w:rsidR="000E4533" w:rsidRDefault="000E4533"/>
            </w:txbxContent>
          </v:textbox>
        </v:rect>
      </w:pict>
    </w:r>
    <w:r>
      <w:fldChar w:fldCharType="begin"/>
    </w:r>
    <w:r>
      <w:instrText>PAGE   \* MERGEFORMAT</w:instrText>
    </w:r>
    <w:r>
      <w:fldChar w:fldCharType="separate"/>
    </w:r>
    <w:r>
      <w:rPr>
        <w:lang w:val="zh-CN" w:eastAsia="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139" w:rsidRDefault="00FB6139">
      <w:r>
        <w:separator/>
      </w:r>
    </w:p>
  </w:footnote>
  <w:footnote w:type="continuationSeparator" w:id="0">
    <w:p w:rsidR="00FB6139" w:rsidRDefault="00FB6139">
      <w:r>
        <w:continuationSeparator/>
      </w:r>
    </w:p>
  </w:footnote>
  <w:footnote w:id="1">
    <w:p w:rsidR="000E4533" w:rsidRDefault="000E4533">
      <w:pPr>
        <w:pStyle w:val="ac"/>
        <w:ind w:left="133" w:hangingChars="78" w:hanging="133"/>
        <w:rPr>
          <w:color w:val="0000FF"/>
          <w:sz w:val="17"/>
          <w:szCs w:val="17"/>
        </w:rPr>
      </w:pPr>
      <w:r>
        <w:rPr>
          <w:rStyle w:val="a4"/>
          <w:color w:val="0000FF"/>
          <w:sz w:val="17"/>
          <w:szCs w:val="17"/>
        </w:rPr>
        <w:footnoteRef/>
      </w:r>
      <w:r>
        <w:rPr>
          <w:color w:val="0000FF"/>
          <w:sz w:val="17"/>
          <w:szCs w:val="17"/>
        </w:rPr>
        <w:t xml:space="preserve"> </w:t>
      </w:r>
      <w:r>
        <w:rPr>
          <w:b/>
          <w:bCs/>
          <w:color w:val="0000FF"/>
          <w:spacing w:val="-4"/>
          <w:sz w:val="17"/>
          <w:szCs w:val="17"/>
        </w:rPr>
        <w:t>Please kindly indicate the ZL Invoice Reference number on your bank processing document and provide us a copy of the bank confirmation for the payment. /</w:t>
      </w:r>
      <w:r>
        <w:rPr>
          <w:b/>
          <w:bCs/>
          <w:color w:val="0000FF"/>
          <w:spacing w:val="-4"/>
          <w:sz w:val="17"/>
          <w:szCs w:val="17"/>
        </w:rPr>
        <w:t>请在银行付款单据上标明中伦收款通知编号，并向我方提供相关银行确认书。</w:t>
      </w:r>
    </w:p>
  </w:footnote>
  <w:footnote w:id="2">
    <w:p w:rsidR="000E4533" w:rsidRDefault="000E4533">
      <w:pPr>
        <w:pStyle w:val="ac"/>
        <w:rPr>
          <w:color w:val="0000FF"/>
          <w:sz w:val="17"/>
          <w:szCs w:val="17"/>
        </w:rPr>
      </w:pPr>
      <w:r>
        <w:rPr>
          <w:rStyle w:val="a4"/>
          <w:color w:val="0000FF"/>
          <w:sz w:val="17"/>
          <w:szCs w:val="17"/>
        </w:rPr>
        <w:footnoteRef/>
      </w:r>
      <w:r>
        <w:rPr>
          <w:color w:val="0000FF"/>
          <w:sz w:val="17"/>
          <w:szCs w:val="17"/>
        </w:rPr>
        <w:t xml:space="preserve"> </w:t>
      </w:r>
      <w:r>
        <w:rPr>
          <w:b/>
          <w:color w:val="0000FF"/>
          <w:sz w:val="17"/>
          <w:szCs w:val="17"/>
        </w:rPr>
        <w:t xml:space="preserve">Please pay equivalent foreign currency if a </w:t>
      </w:r>
      <w:r>
        <w:rPr>
          <w:rFonts w:hint="eastAsia"/>
          <w:b/>
          <w:color w:val="0000FF"/>
          <w:sz w:val="17"/>
          <w:szCs w:val="17"/>
        </w:rPr>
        <w:t>USD</w:t>
      </w:r>
      <w:r>
        <w:rPr>
          <w:b/>
          <w:color w:val="0000FF"/>
          <w:sz w:val="17"/>
          <w:szCs w:val="17"/>
        </w:rPr>
        <w:t xml:space="preserve"> account is not available. /</w:t>
      </w:r>
      <w:r>
        <w:rPr>
          <w:b/>
          <w:color w:val="0000FF"/>
          <w:kern w:val="0"/>
          <w:sz w:val="17"/>
          <w:szCs w:val="17"/>
          <w:lang w:val="zh-CN"/>
        </w:rPr>
        <w:t>若未能支付</w:t>
      </w:r>
      <w:r>
        <w:rPr>
          <w:rFonts w:hint="eastAsia"/>
          <w:b/>
          <w:color w:val="0000FF"/>
          <w:kern w:val="0"/>
          <w:sz w:val="17"/>
          <w:szCs w:val="17"/>
          <w:lang w:val="zh-CN"/>
        </w:rPr>
        <w:t>美元</w:t>
      </w:r>
      <w:r>
        <w:rPr>
          <w:b/>
          <w:color w:val="0000FF"/>
          <w:kern w:val="0"/>
          <w:sz w:val="17"/>
          <w:szCs w:val="17"/>
        </w:rPr>
        <w:t>，</w:t>
      </w:r>
      <w:r>
        <w:rPr>
          <w:b/>
          <w:color w:val="0000FF"/>
          <w:kern w:val="0"/>
          <w:sz w:val="17"/>
          <w:szCs w:val="17"/>
          <w:lang w:val="zh-CN"/>
        </w:rPr>
        <w:t>请支付等值外币。</w:t>
      </w:r>
    </w:p>
  </w:footnote>
  <w:footnote w:id="3">
    <w:p w:rsidR="000E4533" w:rsidRDefault="000E4533">
      <w:pPr>
        <w:pStyle w:val="ac"/>
        <w:ind w:left="133" w:hangingChars="78" w:hanging="133"/>
      </w:pPr>
      <w:r>
        <w:rPr>
          <w:rStyle w:val="a4"/>
          <w:color w:val="0000FF"/>
          <w:sz w:val="17"/>
          <w:szCs w:val="17"/>
        </w:rPr>
        <w:footnoteRef/>
      </w:r>
      <w:r>
        <w:rPr>
          <w:color w:val="0000FF"/>
          <w:sz w:val="17"/>
          <w:szCs w:val="17"/>
        </w:rPr>
        <w:t xml:space="preserve"> </w:t>
      </w:r>
      <w:r>
        <w:rPr>
          <w:b/>
          <w:bCs/>
          <w:color w:val="0000FF"/>
          <w:spacing w:val="-4"/>
          <w:sz w:val="17"/>
          <w:szCs w:val="17"/>
        </w:rPr>
        <w:t xml:space="preserve">Please indicate the FULL name in the bank advice and state the FULL name at the remark or note section on the bank advice./ </w:t>
      </w:r>
      <w:r>
        <w:rPr>
          <w:b/>
          <w:bCs/>
          <w:color w:val="0000FF"/>
          <w:spacing w:val="-4"/>
          <w:sz w:val="17"/>
          <w:szCs w:val="17"/>
        </w:rPr>
        <w:t>请在银行付款单据上列明全称并在汇款附言或备注栏填入收款人全称。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533" w:rsidRDefault="000E4533">
    <w:pPr>
      <w:jc w:val="center"/>
    </w:pPr>
  </w:p>
  <w:p w:rsidR="000E4533" w:rsidRDefault="000E4533">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533" w:rsidRDefault="000E4533">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noPunctuationKerning/>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o:shapelayout v:ext="edit">
      <o:idmap v:ext="edit" data="2"/>
    </o:shapelayout>
  </w:hdrShapeDefaults>
  <w:footnotePr>
    <w:footnote w:id="-1"/>
    <w:footnote w:id="0"/>
  </w:footnotePr>
  <w:endnotePr>
    <w:numFmt w:val="chicago"/>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2FFB"/>
    <w:rsid w:val="00001C88"/>
    <w:rsid w:val="00005C79"/>
    <w:rsid w:val="00006649"/>
    <w:rsid w:val="0001226B"/>
    <w:rsid w:val="0001388C"/>
    <w:rsid w:val="00016C76"/>
    <w:rsid w:val="0002024B"/>
    <w:rsid w:val="00024775"/>
    <w:rsid w:val="00030DD0"/>
    <w:rsid w:val="000350AC"/>
    <w:rsid w:val="0003682A"/>
    <w:rsid w:val="000368BB"/>
    <w:rsid w:val="00041FE4"/>
    <w:rsid w:val="00042F73"/>
    <w:rsid w:val="00047C25"/>
    <w:rsid w:val="00050507"/>
    <w:rsid w:val="00052059"/>
    <w:rsid w:val="000532DF"/>
    <w:rsid w:val="0005422E"/>
    <w:rsid w:val="0005696A"/>
    <w:rsid w:val="000673BF"/>
    <w:rsid w:val="000721CE"/>
    <w:rsid w:val="00073633"/>
    <w:rsid w:val="00074C30"/>
    <w:rsid w:val="00075F91"/>
    <w:rsid w:val="0007735A"/>
    <w:rsid w:val="00080521"/>
    <w:rsid w:val="00080718"/>
    <w:rsid w:val="00081210"/>
    <w:rsid w:val="00082A30"/>
    <w:rsid w:val="0008312D"/>
    <w:rsid w:val="00091F38"/>
    <w:rsid w:val="00093F45"/>
    <w:rsid w:val="00097AC8"/>
    <w:rsid w:val="000A2254"/>
    <w:rsid w:val="000B5A95"/>
    <w:rsid w:val="000C0D68"/>
    <w:rsid w:val="000C1AB4"/>
    <w:rsid w:val="000C2C63"/>
    <w:rsid w:val="000C3830"/>
    <w:rsid w:val="000D1059"/>
    <w:rsid w:val="000E03FD"/>
    <w:rsid w:val="000E2572"/>
    <w:rsid w:val="000E4533"/>
    <w:rsid w:val="000E4C66"/>
    <w:rsid w:val="000E5C5E"/>
    <w:rsid w:val="000F2CA5"/>
    <w:rsid w:val="000F77B4"/>
    <w:rsid w:val="001035A7"/>
    <w:rsid w:val="0011729A"/>
    <w:rsid w:val="00125598"/>
    <w:rsid w:val="00125847"/>
    <w:rsid w:val="00130C48"/>
    <w:rsid w:val="00135E7B"/>
    <w:rsid w:val="001368A1"/>
    <w:rsid w:val="00142087"/>
    <w:rsid w:val="001541D6"/>
    <w:rsid w:val="00160C61"/>
    <w:rsid w:val="00162749"/>
    <w:rsid w:val="00162D5F"/>
    <w:rsid w:val="001656E0"/>
    <w:rsid w:val="00166419"/>
    <w:rsid w:val="00167731"/>
    <w:rsid w:val="00172480"/>
    <w:rsid w:val="001729A9"/>
    <w:rsid w:val="0017672E"/>
    <w:rsid w:val="00183F5F"/>
    <w:rsid w:val="00185B85"/>
    <w:rsid w:val="00193449"/>
    <w:rsid w:val="00194625"/>
    <w:rsid w:val="001952CF"/>
    <w:rsid w:val="00196F2B"/>
    <w:rsid w:val="001A2ACC"/>
    <w:rsid w:val="001A7291"/>
    <w:rsid w:val="001B0EC7"/>
    <w:rsid w:val="001C3B0C"/>
    <w:rsid w:val="001C46C0"/>
    <w:rsid w:val="001C4CBC"/>
    <w:rsid w:val="001C6904"/>
    <w:rsid w:val="001D7F96"/>
    <w:rsid w:val="001E23EE"/>
    <w:rsid w:val="001E3324"/>
    <w:rsid w:val="001E3D8F"/>
    <w:rsid w:val="001E518F"/>
    <w:rsid w:val="001E7311"/>
    <w:rsid w:val="001F1B53"/>
    <w:rsid w:val="001F1DC3"/>
    <w:rsid w:val="001F2569"/>
    <w:rsid w:val="001F5A00"/>
    <w:rsid w:val="001F67D2"/>
    <w:rsid w:val="00200969"/>
    <w:rsid w:val="00200AB1"/>
    <w:rsid w:val="0020463E"/>
    <w:rsid w:val="00204A0E"/>
    <w:rsid w:val="0021196B"/>
    <w:rsid w:val="00211B72"/>
    <w:rsid w:val="002123A5"/>
    <w:rsid w:val="00220566"/>
    <w:rsid w:val="00231138"/>
    <w:rsid w:val="002311E1"/>
    <w:rsid w:val="00233ACB"/>
    <w:rsid w:val="00240F81"/>
    <w:rsid w:val="00246630"/>
    <w:rsid w:val="00246978"/>
    <w:rsid w:val="00250ED2"/>
    <w:rsid w:val="00250F3D"/>
    <w:rsid w:val="0025524D"/>
    <w:rsid w:val="002621A0"/>
    <w:rsid w:val="00262DC8"/>
    <w:rsid w:val="00263801"/>
    <w:rsid w:val="0026436A"/>
    <w:rsid w:val="00264C57"/>
    <w:rsid w:val="00266069"/>
    <w:rsid w:val="002666D9"/>
    <w:rsid w:val="002806BA"/>
    <w:rsid w:val="00281B52"/>
    <w:rsid w:val="0028693E"/>
    <w:rsid w:val="002921FA"/>
    <w:rsid w:val="0029428A"/>
    <w:rsid w:val="002A02D9"/>
    <w:rsid w:val="002A1421"/>
    <w:rsid w:val="002A680F"/>
    <w:rsid w:val="002A7AA1"/>
    <w:rsid w:val="002B4316"/>
    <w:rsid w:val="002C0195"/>
    <w:rsid w:val="002C0646"/>
    <w:rsid w:val="002C2482"/>
    <w:rsid w:val="002C7571"/>
    <w:rsid w:val="002C75FE"/>
    <w:rsid w:val="002D3B29"/>
    <w:rsid w:val="002D3F15"/>
    <w:rsid w:val="002D57FD"/>
    <w:rsid w:val="002D5A91"/>
    <w:rsid w:val="002D5ABE"/>
    <w:rsid w:val="002E0AF0"/>
    <w:rsid w:val="002E0B14"/>
    <w:rsid w:val="002E25C0"/>
    <w:rsid w:val="002E273A"/>
    <w:rsid w:val="002E3931"/>
    <w:rsid w:val="002E5397"/>
    <w:rsid w:val="002E6034"/>
    <w:rsid w:val="002E65DF"/>
    <w:rsid w:val="002F0686"/>
    <w:rsid w:val="002F12DC"/>
    <w:rsid w:val="002F1378"/>
    <w:rsid w:val="002F2A9D"/>
    <w:rsid w:val="002F7A65"/>
    <w:rsid w:val="0030240F"/>
    <w:rsid w:val="003051DC"/>
    <w:rsid w:val="0030622C"/>
    <w:rsid w:val="003134E2"/>
    <w:rsid w:val="00314A45"/>
    <w:rsid w:val="00326E2B"/>
    <w:rsid w:val="0033119B"/>
    <w:rsid w:val="0033424B"/>
    <w:rsid w:val="0033550C"/>
    <w:rsid w:val="00335DA5"/>
    <w:rsid w:val="00341014"/>
    <w:rsid w:val="00344A4C"/>
    <w:rsid w:val="00345F58"/>
    <w:rsid w:val="00355184"/>
    <w:rsid w:val="00355E51"/>
    <w:rsid w:val="0035691E"/>
    <w:rsid w:val="0035727C"/>
    <w:rsid w:val="00362691"/>
    <w:rsid w:val="00364FC1"/>
    <w:rsid w:val="00371132"/>
    <w:rsid w:val="003769EB"/>
    <w:rsid w:val="00377830"/>
    <w:rsid w:val="003807B5"/>
    <w:rsid w:val="0038160A"/>
    <w:rsid w:val="00381710"/>
    <w:rsid w:val="0039070A"/>
    <w:rsid w:val="00392DFC"/>
    <w:rsid w:val="00394FD5"/>
    <w:rsid w:val="00395C03"/>
    <w:rsid w:val="00396C4A"/>
    <w:rsid w:val="003974F3"/>
    <w:rsid w:val="003A418B"/>
    <w:rsid w:val="003A46AE"/>
    <w:rsid w:val="003B0BBA"/>
    <w:rsid w:val="003B2203"/>
    <w:rsid w:val="003B2576"/>
    <w:rsid w:val="003B2D8C"/>
    <w:rsid w:val="003B3204"/>
    <w:rsid w:val="003B5CE6"/>
    <w:rsid w:val="003C1022"/>
    <w:rsid w:val="003C3C04"/>
    <w:rsid w:val="003C4090"/>
    <w:rsid w:val="003C62AD"/>
    <w:rsid w:val="003C775F"/>
    <w:rsid w:val="003D07E3"/>
    <w:rsid w:val="003D0B3F"/>
    <w:rsid w:val="003D56B7"/>
    <w:rsid w:val="003D5B13"/>
    <w:rsid w:val="003E0676"/>
    <w:rsid w:val="003E681B"/>
    <w:rsid w:val="003F1600"/>
    <w:rsid w:val="003F20CD"/>
    <w:rsid w:val="003F2BD5"/>
    <w:rsid w:val="003F3EB9"/>
    <w:rsid w:val="003F4668"/>
    <w:rsid w:val="0041430D"/>
    <w:rsid w:val="00414DAA"/>
    <w:rsid w:val="00421427"/>
    <w:rsid w:val="00424C4B"/>
    <w:rsid w:val="00433C00"/>
    <w:rsid w:val="00433F88"/>
    <w:rsid w:val="004342F7"/>
    <w:rsid w:val="00436D15"/>
    <w:rsid w:val="00440A12"/>
    <w:rsid w:val="00441E8F"/>
    <w:rsid w:val="00442CF7"/>
    <w:rsid w:val="004466B7"/>
    <w:rsid w:val="004546A7"/>
    <w:rsid w:val="00456C2C"/>
    <w:rsid w:val="00457129"/>
    <w:rsid w:val="00457A29"/>
    <w:rsid w:val="00460E7E"/>
    <w:rsid w:val="00470C44"/>
    <w:rsid w:val="00470DC6"/>
    <w:rsid w:val="0047414F"/>
    <w:rsid w:val="0047558B"/>
    <w:rsid w:val="00477082"/>
    <w:rsid w:val="00482221"/>
    <w:rsid w:val="00485A15"/>
    <w:rsid w:val="004933F1"/>
    <w:rsid w:val="004A3DD5"/>
    <w:rsid w:val="004B26DF"/>
    <w:rsid w:val="004B4ADB"/>
    <w:rsid w:val="004C04D5"/>
    <w:rsid w:val="004C16CC"/>
    <w:rsid w:val="004C2DF6"/>
    <w:rsid w:val="004C43C4"/>
    <w:rsid w:val="004C4801"/>
    <w:rsid w:val="004C5831"/>
    <w:rsid w:val="004C63C0"/>
    <w:rsid w:val="004D0FB8"/>
    <w:rsid w:val="004D3F2D"/>
    <w:rsid w:val="004D43D2"/>
    <w:rsid w:val="004D451E"/>
    <w:rsid w:val="004E2720"/>
    <w:rsid w:val="004E2F53"/>
    <w:rsid w:val="004E3CB3"/>
    <w:rsid w:val="004E7A1F"/>
    <w:rsid w:val="004F0B9D"/>
    <w:rsid w:val="004F47E1"/>
    <w:rsid w:val="004F5E87"/>
    <w:rsid w:val="004F5F6A"/>
    <w:rsid w:val="00500836"/>
    <w:rsid w:val="00502028"/>
    <w:rsid w:val="00503DBA"/>
    <w:rsid w:val="00503EE6"/>
    <w:rsid w:val="005043E0"/>
    <w:rsid w:val="0051029E"/>
    <w:rsid w:val="005107DD"/>
    <w:rsid w:val="00511934"/>
    <w:rsid w:val="00512B9F"/>
    <w:rsid w:val="0051477B"/>
    <w:rsid w:val="00516ECE"/>
    <w:rsid w:val="0052248B"/>
    <w:rsid w:val="00526620"/>
    <w:rsid w:val="00532C67"/>
    <w:rsid w:val="00537F10"/>
    <w:rsid w:val="00542E40"/>
    <w:rsid w:val="00543B27"/>
    <w:rsid w:val="00550504"/>
    <w:rsid w:val="0055290D"/>
    <w:rsid w:val="00553549"/>
    <w:rsid w:val="00553673"/>
    <w:rsid w:val="005538DF"/>
    <w:rsid w:val="00555E41"/>
    <w:rsid w:val="00557AED"/>
    <w:rsid w:val="005642B2"/>
    <w:rsid w:val="005666CE"/>
    <w:rsid w:val="00566E8B"/>
    <w:rsid w:val="005732ED"/>
    <w:rsid w:val="00573A27"/>
    <w:rsid w:val="005755FD"/>
    <w:rsid w:val="00577E12"/>
    <w:rsid w:val="00586ECE"/>
    <w:rsid w:val="005A1EAB"/>
    <w:rsid w:val="005A6F65"/>
    <w:rsid w:val="005B3917"/>
    <w:rsid w:val="005C2C5B"/>
    <w:rsid w:val="005C705B"/>
    <w:rsid w:val="005D0279"/>
    <w:rsid w:val="005D06F7"/>
    <w:rsid w:val="005D1DDA"/>
    <w:rsid w:val="005D1EE0"/>
    <w:rsid w:val="005E01FE"/>
    <w:rsid w:val="005E424F"/>
    <w:rsid w:val="005E47AD"/>
    <w:rsid w:val="005E4D43"/>
    <w:rsid w:val="005E5B58"/>
    <w:rsid w:val="005F2267"/>
    <w:rsid w:val="005F3E03"/>
    <w:rsid w:val="00600097"/>
    <w:rsid w:val="006007B7"/>
    <w:rsid w:val="006016F5"/>
    <w:rsid w:val="00603D4E"/>
    <w:rsid w:val="00607E44"/>
    <w:rsid w:val="00610BA5"/>
    <w:rsid w:val="00615056"/>
    <w:rsid w:val="00625863"/>
    <w:rsid w:val="00626AB3"/>
    <w:rsid w:val="00627733"/>
    <w:rsid w:val="00627BD1"/>
    <w:rsid w:val="006373F0"/>
    <w:rsid w:val="00640570"/>
    <w:rsid w:val="00644D1E"/>
    <w:rsid w:val="00645309"/>
    <w:rsid w:val="00650671"/>
    <w:rsid w:val="00650BD9"/>
    <w:rsid w:val="00651CD2"/>
    <w:rsid w:val="00651FA7"/>
    <w:rsid w:val="0065216A"/>
    <w:rsid w:val="00654490"/>
    <w:rsid w:val="00654822"/>
    <w:rsid w:val="006560A8"/>
    <w:rsid w:val="006562B0"/>
    <w:rsid w:val="00663ACC"/>
    <w:rsid w:val="0066422D"/>
    <w:rsid w:val="006642F9"/>
    <w:rsid w:val="00667226"/>
    <w:rsid w:val="00671544"/>
    <w:rsid w:val="00672E22"/>
    <w:rsid w:val="00673D11"/>
    <w:rsid w:val="00681804"/>
    <w:rsid w:val="00681FEE"/>
    <w:rsid w:val="006830A6"/>
    <w:rsid w:val="00685895"/>
    <w:rsid w:val="0069027F"/>
    <w:rsid w:val="00690F3F"/>
    <w:rsid w:val="00691B0D"/>
    <w:rsid w:val="00693095"/>
    <w:rsid w:val="006A1851"/>
    <w:rsid w:val="006A2FC0"/>
    <w:rsid w:val="006A4B95"/>
    <w:rsid w:val="006B005C"/>
    <w:rsid w:val="006B19A3"/>
    <w:rsid w:val="006B400F"/>
    <w:rsid w:val="006B5F4F"/>
    <w:rsid w:val="006C019E"/>
    <w:rsid w:val="006C4572"/>
    <w:rsid w:val="006C63B3"/>
    <w:rsid w:val="006C6448"/>
    <w:rsid w:val="006D70AA"/>
    <w:rsid w:val="006E0068"/>
    <w:rsid w:val="006E1457"/>
    <w:rsid w:val="006E2A9F"/>
    <w:rsid w:val="006E2D14"/>
    <w:rsid w:val="006E594F"/>
    <w:rsid w:val="006F2885"/>
    <w:rsid w:val="006F2F8C"/>
    <w:rsid w:val="00701BF9"/>
    <w:rsid w:val="00702FFB"/>
    <w:rsid w:val="00704B19"/>
    <w:rsid w:val="00705FE7"/>
    <w:rsid w:val="00710339"/>
    <w:rsid w:val="00710D44"/>
    <w:rsid w:val="00711FC4"/>
    <w:rsid w:val="007138C5"/>
    <w:rsid w:val="007150F6"/>
    <w:rsid w:val="00723396"/>
    <w:rsid w:val="00723C51"/>
    <w:rsid w:val="00725A3F"/>
    <w:rsid w:val="0072757C"/>
    <w:rsid w:val="00731BBD"/>
    <w:rsid w:val="00732822"/>
    <w:rsid w:val="00733BC0"/>
    <w:rsid w:val="00734D3C"/>
    <w:rsid w:val="00753A2A"/>
    <w:rsid w:val="00756AF1"/>
    <w:rsid w:val="00763959"/>
    <w:rsid w:val="00765E52"/>
    <w:rsid w:val="007722A3"/>
    <w:rsid w:val="00776270"/>
    <w:rsid w:val="00780BF0"/>
    <w:rsid w:val="00782726"/>
    <w:rsid w:val="00782D98"/>
    <w:rsid w:val="007876E4"/>
    <w:rsid w:val="00792E81"/>
    <w:rsid w:val="007A34BF"/>
    <w:rsid w:val="007A7D2D"/>
    <w:rsid w:val="007B3F8D"/>
    <w:rsid w:val="007B6112"/>
    <w:rsid w:val="007B645B"/>
    <w:rsid w:val="007B655D"/>
    <w:rsid w:val="007C2294"/>
    <w:rsid w:val="007C2F50"/>
    <w:rsid w:val="007C3F1C"/>
    <w:rsid w:val="007C41E7"/>
    <w:rsid w:val="007D55B2"/>
    <w:rsid w:val="007E42B6"/>
    <w:rsid w:val="007F5D73"/>
    <w:rsid w:val="007F63D3"/>
    <w:rsid w:val="00802FF8"/>
    <w:rsid w:val="008069BE"/>
    <w:rsid w:val="00811AE9"/>
    <w:rsid w:val="00814F9D"/>
    <w:rsid w:val="008154F3"/>
    <w:rsid w:val="008224E4"/>
    <w:rsid w:val="00825A11"/>
    <w:rsid w:val="00827DBF"/>
    <w:rsid w:val="00831701"/>
    <w:rsid w:val="008331A1"/>
    <w:rsid w:val="008337FD"/>
    <w:rsid w:val="00835898"/>
    <w:rsid w:val="00844351"/>
    <w:rsid w:val="00845F01"/>
    <w:rsid w:val="00847FA0"/>
    <w:rsid w:val="00850071"/>
    <w:rsid w:val="00854321"/>
    <w:rsid w:val="008546CA"/>
    <w:rsid w:val="00857689"/>
    <w:rsid w:val="008642EE"/>
    <w:rsid w:val="008649BF"/>
    <w:rsid w:val="00864B38"/>
    <w:rsid w:val="008753C5"/>
    <w:rsid w:val="00877FFB"/>
    <w:rsid w:val="0088114A"/>
    <w:rsid w:val="00881436"/>
    <w:rsid w:val="00882C43"/>
    <w:rsid w:val="00890F44"/>
    <w:rsid w:val="00891A68"/>
    <w:rsid w:val="00892930"/>
    <w:rsid w:val="008934DA"/>
    <w:rsid w:val="00894ED3"/>
    <w:rsid w:val="008A10C1"/>
    <w:rsid w:val="008A2E76"/>
    <w:rsid w:val="008A4C12"/>
    <w:rsid w:val="008A7BDC"/>
    <w:rsid w:val="008B0354"/>
    <w:rsid w:val="008B0F39"/>
    <w:rsid w:val="008B1027"/>
    <w:rsid w:val="008B131B"/>
    <w:rsid w:val="008B2A95"/>
    <w:rsid w:val="008B2E2E"/>
    <w:rsid w:val="008B3FAA"/>
    <w:rsid w:val="008B5B6C"/>
    <w:rsid w:val="008B6823"/>
    <w:rsid w:val="008C2D44"/>
    <w:rsid w:val="008D296D"/>
    <w:rsid w:val="008D3EB2"/>
    <w:rsid w:val="008D4C95"/>
    <w:rsid w:val="008D76E3"/>
    <w:rsid w:val="008E0A06"/>
    <w:rsid w:val="008E31D4"/>
    <w:rsid w:val="008E74D8"/>
    <w:rsid w:val="008F299C"/>
    <w:rsid w:val="008F4E4F"/>
    <w:rsid w:val="00904C4A"/>
    <w:rsid w:val="00907824"/>
    <w:rsid w:val="009142B2"/>
    <w:rsid w:val="00917EC5"/>
    <w:rsid w:val="009235FA"/>
    <w:rsid w:val="00925C41"/>
    <w:rsid w:val="0092734A"/>
    <w:rsid w:val="009302D8"/>
    <w:rsid w:val="00934327"/>
    <w:rsid w:val="009373FF"/>
    <w:rsid w:val="009374AE"/>
    <w:rsid w:val="009377A7"/>
    <w:rsid w:val="00941698"/>
    <w:rsid w:val="00942AEB"/>
    <w:rsid w:val="00945846"/>
    <w:rsid w:val="00950E97"/>
    <w:rsid w:val="009516E0"/>
    <w:rsid w:val="0095728E"/>
    <w:rsid w:val="00962A19"/>
    <w:rsid w:val="00964698"/>
    <w:rsid w:val="009716FB"/>
    <w:rsid w:val="00971ACB"/>
    <w:rsid w:val="00972521"/>
    <w:rsid w:val="00972891"/>
    <w:rsid w:val="00974235"/>
    <w:rsid w:val="00976953"/>
    <w:rsid w:val="009857B5"/>
    <w:rsid w:val="009908A0"/>
    <w:rsid w:val="009A53D0"/>
    <w:rsid w:val="009A71B0"/>
    <w:rsid w:val="009A76FD"/>
    <w:rsid w:val="009A7811"/>
    <w:rsid w:val="009B043A"/>
    <w:rsid w:val="009B31FB"/>
    <w:rsid w:val="009B607F"/>
    <w:rsid w:val="009C0837"/>
    <w:rsid w:val="009C0DD4"/>
    <w:rsid w:val="009C3A58"/>
    <w:rsid w:val="009D2F5E"/>
    <w:rsid w:val="009D3DB9"/>
    <w:rsid w:val="009D4B67"/>
    <w:rsid w:val="009D4BDD"/>
    <w:rsid w:val="009D713F"/>
    <w:rsid w:val="009D7E4E"/>
    <w:rsid w:val="009E00B4"/>
    <w:rsid w:val="009E1095"/>
    <w:rsid w:val="009E33CD"/>
    <w:rsid w:val="009E4CB2"/>
    <w:rsid w:val="009E5E86"/>
    <w:rsid w:val="009F002D"/>
    <w:rsid w:val="009F4FEB"/>
    <w:rsid w:val="00A156C5"/>
    <w:rsid w:val="00A16377"/>
    <w:rsid w:val="00A16DAE"/>
    <w:rsid w:val="00A20506"/>
    <w:rsid w:val="00A20537"/>
    <w:rsid w:val="00A2582F"/>
    <w:rsid w:val="00A27264"/>
    <w:rsid w:val="00A33352"/>
    <w:rsid w:val="00A43A67"/>
    <w:rsid w:val="00A44115"/>
    <w:rsid w:val="00A47C69"/>
    <w:rsid w:val="00A5260E"/>
    <w:rsid w:val="00A52DE4"/>
    <w:rsid w:val="00A63A3A"/>
    <w:rsid w:val="00A71D61"/>
    <w:rsid w:val="00A74075"/>
    <w:rsid w:val="00A83AAF"/>
    <w:rsid w:val="00A83ED6"/>
    <w:rsid w:val="00A91350"/>
    <w:rsid w:val="00A9516B"/>
    <w:rsid w:val="00A9570F"/>
    <w:rsid w:val="00A95960"/>
    <w:rsid w:val="00AA67D8"/>
    <w:rsid w:val="00AA6B82"/>
    <w:rsid w:val="00AB2D19"/>
    <w:rsid w:val="00AB3891"/>
    <w:rsid w:val="00AB3BE5"/>
    <w:rsid w:val="00AB5D7D"/>
    <w:rsid w:val="00AC14AF"/>
    <w:rsid w:val="00AC1BFA"/>
    <w:rsid w:val="00AC1CAA"/>
    <w:rsid w:val="00AC7A8C"/>
    <w:rsid w:val="00AD5A1F"/>
    <w:rsid w:val="00AE1945"/>
    <w:rsid w:val="00AE3F55"/>
    <w:rsid w:val="00AE4E25"/>
    <w:rsid w:val="00AF08AB"/>
    <w:rsid w:val="00AF13F3"/>
    <w:rsid w:val="00AF2610"/>
    <w:rsid w:val="00AF77CF"/>
    <w:rsid w:val="00B0039B"/>
    <w:rsid w:val="00B039FD"/>
    <w:rsid w:val="00B05469"/>
    <w:rsid w:val="00B077F8"/>
    <w:rsid w:val="00B07FDE"/>
    <w:rsid w:val="00B12DEC"/>
    <w:rsid w:val="00B1398B"/>
    <w:rsid w:val="00B23C90"/>
    <w:rsid w:val="00B264D5"/>
    <w:rsid w:val="00B27AF5"/>
    <w:rsid w:val="00B30B8D"/>
    <w:rsid w:val="00B30BE5"/>
    <w:rsid w:val="00B32256"/>
    <w:rsid w:val="00B332BC"/>
    <w:rsid w:val="00B336E7"/>
    <w:rsid w:val="00B35AC1"/>
    <w:rsid w:val="00B371ED"/>
    <w:rsid w:val="00B40FA0"/>
    <w:rsid w:val="00B44582"/>
    <w:rsid w:val="00B522A1"/>
    <w:rsid w:val="00B576E2"/>
    <w:rsid w:val="00B62C1A"/>
    <w:rsid w:val="00B81E2A"/>
    <w:rsid w:val="00B84642"/>
    <w:rsid w:val="00B85203"/>
    <w:rsid w:val="00B91FD7"/>
    <w:rsid w:val="00B92A11"/>
    <w:rsid w:val="00B92BA4"/>
    <w:rsid w:val="00B93B6D"/>
    <w:rsid w:val="00BA3C7C"/>
    <w:rsid w:val="00BB1BCA"/>
    <w:rsid w:val="00BB76E2"/>
    <w:rsid w:val="00BC2EE9"/>
    <w:rsid w:val="00BC579C"/>
    <w:rsid w:val="00BC653F"/>
    <w:rsid w:val="00BD36DA"/>
    <w:rsid w:val="00BD7A73"/>
    <w:rsid w:val="00BE0BF5"/>
    <w:rsid w:val="00BE138C"/>
    <w:rsid w:val="00BE31C5"/>
    <w:rsid w:val="00BE56C6"/>
    <w:rsid w:val="00C037A2"/>
    <w:rsid w:val="00C05CC0"/>
    <w:rsid w:val="00C063F8"/>
    <w:rsid w:val="00C11C72"/>
    <w:rsid w:val="00C122BA"/>
    <w:rsid w:val="00C143A2"/>
    <w:rsid w:val="00C258B1"/>
    <w:rsid w:val="00C259F2"/>
    <w:rsid w:val="00C30B01"/>
    <w:rsid w:val="00C32902"/>
    <w:rsid w:val="00C32FC5"/>
    <w:rsid w:val="00C339C5"/>
    <w:rsid w:val="00C33C8A"/>
    <w:rsid w:val="00C34AD0"/>
    <w:rsid w:val="00C35147"/>
    <w:rsid w:val="00C3518A"/>
    <w:rsid w:val="00C361B9"/>
    <w:rsid w:val="00C36766"/>
    <w:rsid w:val="00C41D34"/>
    <w:rsid w:val="00C46693"/>
    <w:rsid w:val="00C600F8"/>
    <w:rsid w:val="00C6182C"/>
    <w:rsid w:val="00C641E6"/>
    <w:rsid w:val="00C64D3C"/>
    <w:rsid w:val="00C67ACA"/>
    <w:rsid w:val="00C67F56"/>
    <w:rsid w:val="00C70E75"/>
    <w:rsid w:val="00C76A5C"/>
    <w:rsid w:val="00C81815"/>
    <w:rsid w:val="00C83F9D"/>
    <w:rsid w:val="00C928DA"/>
    <w:rsid w:val="00C95B03"/>
    <w:rsid w:val="00CA1BD0"/>
    <w:rsid w:val="00CB0ED1"/>
    <w:rsid w:val="00CB1C94"/>
    <w:rsid w:val="00CC2052"/>
    <w:rsid w:val="00CC2767"/>
    <w:rsid w:val="00CD44E7"/>
    <w:rsid w:val="00CD60E7"/>
    <w:rsid w:val="00CE7451"/>
    <w:rsid w:val="00CF26B7"/>
    <w:rsid w:val="00D04DD2"/>
    <w:rsid w:val="00D06A0A"/>
    <w:rsid w:val="00D06B00"/>
    <w:rsid w:val="00D11EE9"/>
    <w:rsid w:val="00D13325"/>
    <w:rsid w:val="00D1561C"/>
    <w:rsid w:val="00D17E2D"/>
    <w:rsid w:val="00D210D6"/>
    <w:rsid w:val="00D22B5C"/>
    <w:rsid w:val="00D2475E"/>
    <w:rsid w:val="00D25EDD"/>
    <w:rsid w:val="00D30501"/>
    <w:rsid w:val="00D3446B"/>
    <w:rsid w:val="00D40FF6"/>
    <w:rsid w:val="00D416D1"/>
    <w:rsid w:val="00D46DAA"/>
    <w:rsid w:val="00D47B5B"/>
    <w:rsid w:val="00D5180C"/>
    <w:rsid w:val="00D52DF9"/>
    <w:rsid w:val="00D54FF9"/>
    <w:rsid w:val="00D57C55"/>
    <w:rsid w:val="00D60037"/>
    <w:rsid w:val="00D6163C"/>
    <w:rsid w:val="00D76023"/>
    <w:rsid w:val="00D77260"/>
    <w:rsid w:val="00D8298F"/>
    <w:rsid w:val="00D83D26"/>
    <w:rsid w:val="00D90A83"/>
    <w:rsid w:val="00D9583C"/>
    <w:rsid w:val="00D95E39"/>
    <w:rsid w:val="00DA51FC"/>
    <w:rsid w:val="00DA6932"/>
    <w:rsid w:val="00DB3206"/>
    <w:rsid w:val="00DB6F2D"/>
    <w:rsid w:val="00DC2848"/>
    <w:rsid w:val="00DC54D7"/>
    <w:rsid w:val="00DC689E"/>
    <w:rsid w:val="00DC72DC"/>
    <w:rsid w:val="00DD1010"/>
    <w:rsid w:val="00DD136A"/>
    <w:rsid w:val="00DD4738"/>
    <w:rsid w:val="00DE27AC"/>
    <w:rsid w:val="00DE2E3D"/>
    <w:rsid w:val="00DE5C04"/>
    <w:rsid w:val="00DF0527"/>
    <w:rsid w:val="00DF4D27"/>
    <w:rsid w:val="00DF70DE"/>
    <w:rsid w:val="00E04442"/>
    <w:rsid w:val="00E06206"/>
    <w:rsid w:val="00E07A06"/>
    <w:rsid w:val="00E26C97"/>
    <w:rsid w:val="00E26E4C"/>
    <w:rsid w:val="00E3277E"/>
    <w:rsid w:val="00E34759"/>
    <w:rsid w:val="00E40233"/>
    <w:rsid w:val="00E41CFE"/>
    <w:rsid w:val="00E428D1"/>
    <w:rsid w:val="00E43C72"/>
    <w:rsid w:val="00E4442C"/>
    <w:rsid w:val="00E528A3"/>
    <w:rsid w:val="00E62AAD"/>
    <w:rsid w:val="00E62D96"/>
    <w:rsid w:val="00E6391A"/>
    <w:rsid w:val="00E66613"/>
    <w:rsid w:val="00E67699"/>
    <w:rsid w:val="00E70B8C"/>
    <w:rsid w:val="00E718BF"/>
    <w:rsid w:val="00E74957"/>
    <w:rsid w:val="00E74BA3"/>
    <w:rsid w:val="00E76771"/>
    <w:rsid w:val="00E77B22"/>
    <w:rsid w:val="00E81CEA"/>
    <w:rsid w:val="00E824DF"/>
    <w:rsid w:val="00E836E9"/>
    <w:rsid w:val="00E858BB"/>
    <w:rsid w:val="00E867D5"/>
    <w:rsid w:val="00E874C4"/>
    <w:rsid w:val="00E9149A"/>
    <w:rsid w:val="00E91EA6"/>
    <w:rsid w:val="00E924EB"/>
    <w:rsid w:val="00E93D21"/>
    <w:rsid w:val="00E94876"/>
    <w:rsid w:val="00E94C1A"/>
    <w:rsid w:val="00E97F70"/>
    <w:rsid w:val="00EA4AC0"/>
    <w:rsid w:val="00EA5C95"/>
    <w:rsid w:val="00EA7030"/>
    <w:rsid w:val="00EB34C5"/>
    <w:rsid w:val="00EB4A01"/>
    <w:rsid w:val="00EB512A"/>
    <w:rsid w:val="00EC02E8"/>
    <w:rsid w:val="00EC1D9D"/>
    <w:rsid w:val="00EC201F"/>
    <w:rsid w:val="00EC37C3"/>
    <w:rsid w:val="00EC6884"/>
    <w:rsid w:val="00EC7515"/>
    <w:rsid w:val="00ED468D"/>
    <w:rsid w:val="00ED5A57"/>
    <w:rsid w:val="00ED5A78"/>
    <w:rsid w:val="00ED6F78"/>
    <w:rsid w:val="00EF2956"/>
    <w:rsid w:val="00F00550"/>
    <w:rsid w:val="00F04BCF"/>
    <w:rsid w:val="00F21390"/>
    <w:rsid w:val="00F24B48"/>
    <w:rsid w:val="00F25914"/>
    <w:rsid w:val="00F259C0"/>
    <w:rsid w:val="00F32B91"/>
    <w:rsid w:val="00F3424A"/>
    <w:rsid w:val="00F36C63"/>
    <w:rsid w:val="00F3703E"/>
    <w:rsid w:val="00F42D0B"/>
    <w:rsid w:val="00F43188"/>
    <w:rsid w:val="00F43D5A"/>
    <w:rsid w:val="00F477C3"/>
    <w:rsid w:val="00F51063"/>
    <w:rsid w:val="00F51602"/>
    <w:rsid w:val="00F5600C"/>
    <w:rsid w:val="00F577A6"/>
    <w:rsid w:val="00F60047"/>
    <w:rsid w:val="00F61126"/>
    <w:rsid w:val="00F63223"/>
    <w:rsid w:val="00F658E8"/>
    <w:rsid w:val="00F70C28"/>
    <w:rsid w:val="00F74EC3"/>
    <w:rsid w:val="00F80452"/>
    <w:rsid w:val="00F8190A"/>
    <w:rsid w:val="00F84CB0"/>
    <w:rsid w:val="00F853F2"/>
    <w:rsid w:val="00F91BA0"/>
    <w:rsid w:val="00F94778"/>
    <w:rsid w:val="00FA1A69"/>
    <w:rsid w:val="00FA3BF2"/>
    <w:rsid w:val="00FA48EF"/>
    <w:rsid w:val="00FA59A9"/>
    <w:rsid w:val="00FA6844"/>
    <w:rsid w:val="00FA7181"/>
    <w:rsid w:val="00FA78D0"/>
    <w:rsid w:val="00FA7CB8"/>
    <w:rsid w:val="00FB2561"/>
    <w:rsid w:val="00FB277C"/>
    <w:rsid w:val="00FB6139"/>
    <w:rsid w:val="00FB632C"/>
    <w:rsid w:val="00FB67FC"/>
    <w:rsid w:val="00FC28FD"/>
    <w:rsid w:val="00FC5F3D"/>
    <w:rsid w:val="00FC7BC2"/>
    <w:rsid w:val="00FD0F78"/>
    <w:rsid w:val="00FD12FC"/>
    <w:rsid w:val="00FD4F91"/>
    <w:rsid w:val="00FD5E26"/>
    <w:rsid w:val="00FD6BA6"/>
    <w:rsid w:val="00FE36B4"/>
    <w:rsid w:val="00FE5204"/>
    <w:rsid w:val="02BA11A0"/>
    <w:rsid w:val="038D2B62"/>
    <w:rsid w:val="0D0D755A"/>
    <w:rsid w:val="1C4713D3"/>
    <w:rsid w:val="223E4A4A"/>
    <w:rsid w:val="2FCD2990"/>
    <w:rsid w:val="33126AAF"/>
    <w:rsid w:val="3E3457FC"/>
    <w:rsid w:val="589A7D3C"/>
    <w:rsid w:val="5911172D"/>
    <w:rsid w:val="59F024CD"/>
    <w:rsid w:val="5B705D94"/>
    <w:rsid w:val="643318D7"/>
    <w:rsid w:val="70E8426B"/>
    <w:rsid w:val="71747709"/>
    <w:rsid w:val="748F3B75"/>
    <w:rsid w:val="7E645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9BB4EF6E-8F77-4A8F-B6BF-24131EA5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footer" w:uiPriority="99"/>
    <w:lsdException w:name="caption" w:semiHidden="1" w:unhideWhenUsed="1" w:qFormat="1"/>
    <w:lsdException w:name="annotation reference" w:semiHidden="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99" w:qFormat="1"/>
    <w:lsdException w:name="Quote" w:uiPriority="99" w:qFormat="1"/>
    <w:lsdException w:name="Intense Quote" w:uiPriority="99"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99" w:qFormat="1"/>
    <w:lsdException w:name="Light Shading Accent 2" w:uiPriority="99"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adjustRightInd w:val="0"/>
      <w:snapToGrid w:val="0"/>
      <w:jc w:val="center"/>
      <w:outlineLvl w:val="0"/>
    </w:pPr>
    <w:rPr>
      <w:b/>
      <w:bCs/>
      <w:smallCaps/>
      <w:sz w:val="23"/>
    </w:rPr>
  </w:style>
  <w:style w:type="paragraph" w:styleId="2">
    <w:name w:val="heading 2"/>
    <w:basedOn w:val="a"/>
    <w:next w:val="a"/>
    <w:qFormat/>
    <w:pPr>
      <w:keepNext/>
      <w:adjustRightInd w:val="0"/>
      <w:snapToGrid w:val="0"/>
      <w:jc w:val="right"/>
      <w:outlineLvl w:val="1"/>
    </w:pPr>
    <w:rPr>
      <w:b/>
      <w:bCs/>
      <w:sz w:val="20"/>
    </w:rPr>
  </w:style>
  <w:style w:type="paragraph" w:styleId="3">
    <w:name w:val="heading 3"/>
    <w:basedOn w:val="a"/>
    <w:next w:val="a"/>
    <w:qFormat/>
    <w:pPr>
      <w:keepNext/>
      <w:adjustRightInd w:val="0"/>
      <w:snapToGrid w:val="0"/>
      <w:outlineLvl w:val="2"/>
    </w:pPr>
    <w:rPr>
      <w:b/>
      <w:bCs/>
      <w:sz w:val="23"/>
    </w:rPr>
  </w:style>
  <w:style w:type="paragraph" w:styleId="4">
    <w:name w:val="heading 4"/>
    <w:basedOn w:val="a"/>
    <w:next w:val="a"/>
    <w:qFormat/>
    <w:pPr>
      <w:keepNext/>
      <w:adjustRightInd w:val="0"/>
      <w:snapToGrid w:val="0"/>
      <w:jc w:val="center"/>
      <w:outlineLvl w:val="3"/>
    </w:pPr>
    <w:rPr>
      <w:b/>
      <w:bCs/>
      <w:sz w:val="18"/>
      <w:szCs w:val="23"/>
    </w:rPr>
  </w:style>
  <w:style w:type="paragraph" w:styleId="5">
    <w:name w:val="heading 5"/>
    <w:basedOn w:val="a"/>
    <w:next w:val="a"/>
    <w:qFormat/>
    <w:pPr>
      <w:keepNext/>
      <w:adjustRightInd w:val="0"/>
      <w:snapToGrid w:val="0"/>
      <w:jc w:val="right"/>
      <w:outlineLvl w:val="4"/>
    </w:pPr>
    <w:rPr>
      <w:b/>
      <w:bCs/>
      <w:sz w:val="23"/>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character" w:styleId="a4">
    <w:name w:val="footnote reference"/>
    <w:rPr>
      <w:vertAlign w:val="superscript"/>
    </w:rPr>
  </w:style>
  <w:style w:type="character" w:styleId="a5">
    <w:name w:val="endnote reference"/>
    <w:semiHidden/>
    <w:rPr>
      <w:vertAlign w:val="superscript"/>
    </w:rPr>
  </w:style>
  <w:style w:type="character" w:styleId="a6">
    <w:name w:val="page number"/>
    <w:basedOn w:val="a0"/>
  </w:style>
  <w:style w:type="character" w:styleId="a7">
    <w:name w:val="FollowedHyperlink"/>
    <w:rPr>
      <w:color w:val="800080"/>
      <w:u w:val="single"/>
    </w:rPr>
  </w:style>
  <w:style w:type="character" w:styleId="a8">
    <w:name w:val="Emphasis"/>
    <w:qFormat/>
    <w:rPr>
      <w:b w:val="0"/>
      <w:bCs w:val="0"/>
      <w:i w:val="0"/>
      <w:iCs w:val="0"/>
      <w:color w:val="CC0033"/>
    </w:rPr>
  </w:style>
  <w:style w:type="character" w:styleId="a9">
    <w:name w:val="Hyperlink"/>
    <w:rPr>
      <w:color w:val="0000FF"/>
      <w:u w:val="single"/>
    </w:rPr>
  </w:style>
  <w:style w:type="character" w:styleId="aa">
    <w:name w:val="annotation reference"/>
    <w:semiHidden/>
    <w:rPr>
      <w:sz w:val="21"/>
      <w:szCs w:val="21"/>
    </w:rPr>
  </w:style>
  <w:style w:type="character" w:customStyle="1" w:styleId="ab">
    <w:name w:val="脚注文本 字符"/>
    <w:link w:val="ac"/>
    <w:rPr>
      <w:kern w:val="2"/>
      <w:sz w:val="18"/>
      <w:szCs w:val="18"/>
    </w:rPr>
  </w:style>
  <w:style w:type="character" w:customStyle="1" w:styleId="font01">
    <w:name w:val="font01"/>
    <w:rPr>
      <w:rFonts w:ascii="宋体" w:eastAsia="宋体" w:hAnsi="宋体" w:cs="宋体" w:hint="eastAsia"/>
      <w:i w:val="0"/>
      <w:color w:val="000000"/>
      <w:sz w:val="18"/>
      <w:szCs w:val="18"/>
      <w:u w:val="none"/>
    </w:rPr>
  </w:style>
  <w:style w:type="character" w:customStyle="1" w:styleId="ad">
    <w:name w:val="页脚 字符"/>
    <w:link w:val="ae"/>
    <w:uiPriority w:val="99"/>
    <w:rPr>
      <w:kern w:val="2"/>
      <w:sz w:val="18"/>
      <w:szCs w:val="18"/>
    </w:rPr>
  </w:style>
  <w:style w:type="character" w:customStyle="1" w:styleId="clsreportfooter1">
    <w:name w:val="clsreportfooter1"/>
    <w:rPr>
      <w:rFonts w:ascii="Verdana" w:hAnsi="Verdana" w:hint="default"/>
      <w:color w:val="AAAAAA"/>
      <w:sz w:val="16"/>
      <w:szCs w:val="16"/>
    </w:rPr>
  </w:style>
  <w:style w:type="character" w:customStyle="1" w:styleId="apple-converted-space">
    <w:name w:val="apple-converted-space"/>
  </w:style>
  <w:style w:type="character" w:customStyle="1" w:styleId="font21">
    <w:name w:val="font21"/>
    <w:rPr>
      <w:rFonts w:ascii="Times New Roman" w:hAnsi="Times New Roman" w:cs="Times New Roman" w:hint="default"/>
      <w:i w:val="0"/>
      <w:color w:val="000000"/>
      <w:sz w:val="20"/>
      <w:szCs w:val="20"/>
      <w:u w:val="none"/>
    </w:rPr>
  </w:style>
  <w:style w:type="character" w:customStyle="1" w:styleId="font11">
    <w:name w:val="font11"/>
    <w:rPr>
      <w:rFonts w:ascii="宋体" w:eastAsia="宋体" w:hAnsi="宋体" w:cs="宋体" w:hint="eastAsia"/>
      <w:i w:val="0"/>
      <w:color w:val="000000"/>
      <w:sz w:val="20"/>
      <w:szCs w:val="20"/>
      <w:u w:val="none"/>
    </w:rPr>
  </w:style>
  <w:style w:type="paragraph" w:styleId="af">
    <w:name w:val="annotation subject"/>
    <w:basedOn w:val="af0"/>
    <w:next w:val="af0"/>
    <w:semiHidden/>
    <w:rPr>
      <w:b/>
      <w:bCs/>
    </w:rPr>
  </w:style>
  <w:style w:type="paragraph" w:styleId="af1">
    <w:name w:val="Plain Text"/>
    <w:basedOn w:val="a"/>
    <w:rPr>
      <w:rFonts w:ascii="宋体" w:hAnsi="Courier New" w:hint="eastAsia"/>
      <w:szCs w:val="20"/>
    </w:rPr>
  </w:style>
  <w:style w:type="paragraph" w:styleId="ac">
    <w:name w:val="footnote text"/>
    <w:basedOn w:val="a"/>
    <w:link w:val="ab"/>
    <w:pPr>
      <w:snapToGrid w:val="0"/>
      <w:jc w:val="left"/>
    </w:pPr>
    <w:rPr>
      <w:sz w:val="18"/>
      <w:szCs w:val="18"/>
    </w:rPr>
  </w:style>
  <w:style w:type="paragraph" w:styleId="af2">
    <w:name w:val="endnote text"/>
    <w:basedOn w:val="a"/>
    <w:semiHidden/>
    <w:pPr>
      <w:snapToGrid w:val="0"/>
      <w:jc w:val="left"/>
    </w:pPr>
  </w:style>
  <w:style w:type="paragraph" w:styleId="af3">
    <w:name w:val="Body Text"/>
    <w:basedOn w:val="a"/>
    <w:rPr>
      <w:sz w:val="24"/>
    </w:rPr>
  </w:style>
  <w:style w:type="paragraph" w:styleId="af0">
    <w:name w:val="annotation text"/>
    <w:basedOn w:val="a"/>
    <w:semiHidden/>
    <w:pPr>
      <w:jc w:val="left"/>
    </w:pPr>
  </w:style>
  <w:style w:type="paragraph" w:styleId="af4">
    <w:name w:val="header"/>
    <w:basedOn w:val="a"/>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pPr>
      <w:tabs>
        <w:tab w:val="center" w:pos="4153"/>
        <w:tab w:val="right" w:pos="8306"/>
      </w:tabs>
      <w:snapToGrid w:val="0"/>
      <w:jc w:val="left"/>
    </w:pPr>
    <w:rPr>
      <w:sz w:val="18"/>
      <w:szCs w:val="18"/>
    </w:rPr>
  </w:style>
  <w:style w:type="paragraph" w:styleId="af5">
    <w:name w:val="Title"/>
    <w:basedOn w:val="a"/>
    <w:qFormat/>
    <w:pPr>
      <w:jc w:val="center"/>
    </w:pPr>
    <w:rPr>
      <w:rFonts w:ascii="Arial" w:hAnsi="Arial" w:cs="Arial"/>
      <w:b/>
      <w:bCs/>
      <w:smallCaps/>
      <w:sz w:val="24"/>
    </w:rPr>
  </w:style>
  <w:style w:type="paragraph" w:styleId="20">
    <w:name w:val="Body Text 2"/>
    <w:basedOn w:val="a"/>
    <w:pPr>
      <w:adjustRightInd w:val="0"/>
      <w:snapToGrid w:val="0"/>
    </w:pPr>
    <w:rPr>
      <w:sz w:val="23"/>
    </w:rPr>
  </w:style>
  <w:style w:type="paragraph" w:styleId="af6">
    <w:name w:val="Balloon Text"/>
    <w:basedOn w:val="a"/>
    <w:semiHidden/>
    <w:rPr>
      <w:sz w:val="18"/>
      <w:szCs w:val="18"/>
    </w:rPr>
  </w:style>
  <w:style w:type="paragraph" w:styleId="af7">
    <w:name w:val="Revision"/>
    <w:uiPriority w:val="71"/>
    <w:rPr>
      <w:kern w:val="2"/>
      <w:sz w:val="21"/>
      <w:szCs w:val="24"/>
    </w:rPr>
  </w:style>
  <w:style w:type="paragraph" w:customStyle="1" w:styleId="CharChar">
    <w:name w:val=" Char Char"/>
    <w:basedOn w:val="a"/>
  </w:style>
  <w:style w:type="paragraph" w:customStyle="1" w:styleId="1-21">
    <w:name w:val="中等深浅网格 1 - 着色 21"/>
    <w:basedOn w:val="a"/>
    <w:uiPriority w:val="34"/>
    <w:qFormat/>
    <w:pPr>
      <w:widowControl/>
      <w:ind w:firstLine="420"/>
    </w:pPr>
    <w:rPr>
      <w:rFonts w:ascii="Calibri" w:hAnsi="Calibri" w:cs="Calibri"/>
      <w:kern w:val="0"/>
      <w:szCs w:val="21"/>
    </w:rPr>
  </w:style>
  <w:style w:type="paragraph" w:customStyle="1" w:styleId="Style11">
    <w:name w:val="_Style 11"/>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1589</Characters>
  <Application>Microsoft Office Word</Application>
  <DocSecurity>0</DocSecurity>
  <PresentationFormat/>
  <Lines>13</Lines>
  <Paragraphs>3</Paragraphs>
  <Slides>0</Slides>
  <Notes>0</Notes>
  <HiddenSlides>0</HiddenSlides>
  <MMClips>0</MMClip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dc:title>
  <dc:subject/>
  <dc:creator>ksnt4</dc:creator>
  <cp:keywords/>
  <cp:lastModifiedBy>120868827@qq.com</cp:lastModifiedBy>
  <cp:revision>2</cp:revision>
  <cp:lastPrinted>2019-08-02T08:23:00Z</cp:lastPrinted>
  <dcterms:created xsi:type="dcterms:W3CDTF">2019-12-08T13:16:00Z</dcterms:created>
  <dcterms:modified xsi:type="dcterms:W3CDTF">2019-12-08T13:16:00Z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